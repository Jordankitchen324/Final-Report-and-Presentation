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66B" w:rsidRDefault="00D3766B" w:rsidP="00D3766B">
      <w:proofErr w:type="gramStart"/>
      <w:r>
        <w:t>&lt;!DOCTYPE</w:t>
      </w:r>
      <w:proofErr w:type="gramEnd"/>
      <w:r>
        <w:t xml:space="preserve"> html&gt;</w:t>
      </w:r>
    </w:p>
    <w:p w:rsidR="00D3766B" w:rsidRDefault="00D3766B" w:rsidP="00D3766B">
      <w:r>
        <w:t>&lt;</w:t>
      </w:r>
      <w:proofErr w:type="gramStart"/>
      <w:r>
        <w:t>html</w:t>
      </w:r>
      <w:proofErr w:type="gramEnd"/>
      <w:r>
        <w:t>&gt;</w:t>
      </w:r>
    </w:p>
    <w:p w:rsidR="00D3766B" w:rsidRDefault="00D3766B" w:rsidP="00D3766B">
      <w:r>
        <w:t xml:space="preserve">   &lt;</w:t>
      </w:r>
      <w:proofErr w:type="gramStart"/>
      <w:r>
        <w:t>head</w:t>
      </w:r>
      <w:proofErr w:type="gramEnd"/>
      <w:r>
        <w:t>&gt;</w:t>
      </w:r>
    </w:p>
    <w:p w:rsidR="00D3766B" w:rsidRDefault="00D3766B" w:rsidP="00D3766B">
      <w:r>
        <w:t xml:space="preserve">      &lt;</w:t>
      </w:r>
      <w:proofErr w:type="gramStart"/>
      <w:r>
        <w:t>title</w:t>
      </w:r>
      <w:proofErr w:type="gramEnd"/>
      <w:r>
        <w:t xml:space="preserve">&gt;    Easy </w:t>
      </w:r>
      <w:r>
        <w:t>Cannoli</w:t>
      </w:r>
      <w:r>
        <w:t xml:space="preserve"> Recipe       &lt;/title&gt;</w:t>
      </w:r>
    </w:p>
    <w:p w:rsidR="00D3766B" w:rsidRDefault="00D3766B" w:rsidP="00D3766B">
      <w:r>
        <w:t xml:space="preserve">       &lt;</w:t>
      </w:r>
      <w:proofErr w:type="gramStart"/>
      <w:r>
        <w:t>meta</w:t>
      </w:r>
      <w:proofErr w:type="gramEnd"/>
      <w:r>
        <w:t xml:space="preserve"> name="viewport" content="width=device-width, initial-scale=1"&gt;</w:t>
      </w:r>
    </w:p>
    <w:p w:rsidR="00D3766B" w:rsidRDefault="00D3766B" w:rsidP="00D3766B">
      <w:r>
        <w:t xml:space="preserve">     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="Code4Recipes.css"&gt;</w:t>
      </w:r>
    </w:p>
    <w:p w:rsidR="00D3766B" w:rsidRDefault="00D3766B" w:rsidP="00D3766B">
      <w:r>
        <w:t xml:space="preserve">   &lt;/head&gt;</w:t>
      </w:r>
    </w:p>
    <w:p w:rsidR="00D3766B" w:rsidRDefault="00D3766B" w:rsidP="00D3766B">
      <w:r>
        <w:t xml:space="preserve">   &lt;</w:t>
      </w:r>
      <w:proofErr w:type="gramStart"/>
      <w:r>
        <w:t>body</w:t>
      </w:r>
      <w:proofErr w:type="gramEnd"/>
      <w:r>
        <w:t>&gt;</w:t>
      </w:r>
    </w:p>
    <w:p w:rsidR="00D3766B" w:rsidRDefault="00D3766B" w:rsidP="00D3766B">
      <w:r>
        <w:t xml:space="preserve">       </w:t>
      </w:r>
    </w:p>
    <w:p w:rsidR="00D3766B" w:rsidRDefault="00D3766B" w:rsidP="00D3766B">
      <w:r>
        <w:t xml:space="preserve">       &lt;div class="content"&gt;</w:t>
      </w:r>
    </w:p>
    <w:p w:rsidR="00D3766B" w:rsidRDefault="00D3766B" w:rsidP="00D3766B">
      <w:r>
        <w:t xml:space="preserve">       &lt;p&gt;</w:t>
      </w:r>
      <w:r>
        <w:t>Cannoli</w:t>
      </w:r>
      <w:r>
        <w:t>&lt;/p&gt;</w:t>
      </w:r>
    </w:p>
    <w:p w:rsidR="00D3766B" w:rsidRDefault="00D3766B" w:rsidP="00D3766B">
      <w:r>
        <w:t xml:space="preserve">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r>
        <w:t>Cannoli</w:t>
      </w:r>
      <w:r>
        <w:t>.jpg" alt = "</w:t>
      </w:r>
      <w:r>
        <w:t>Cannoli</w:t>
      </w:r>
      <w:r>
        <w:t xml:space="preserve">" style = "width: </w:t>
      </w:r>
      <w:proofErr w:type="gramStart"/>
      <w:r>
        <w:t>100%</w:t>
      </w:r>
      <w:proofErr w:type="gramEnd"/>
      <w:r>
        <w:t>"/&gt;</w:t>
      </w:r>
    </w:p>
    <w:p w:rsidR="00D3766B" w:rsidRDefault="00D3766B" w:rsidP="00D3766B">
      <w:r>
        <w:t xml:space="preserve">       </w:t>
      </w:r>
    </w:p>
    <w:p w:rsidR="00D3766B" w:rsidRDefault="00D3766B" w:rsidP="00D3766B">
      <w:r>
        <w:t xml:space="preserve">           &lt;p&gt;Ingredients&lt;/p&gt;</w:t>
      </w:r>
    </w:p>
    <w:p w:rsidR="00D3766B" w:rsidRDefault="00D3766B" w:rsidP="00D3766B">
      <w:r>
        <w:t xml:space="preserve">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D3766B" w:rsidRDefault="00D3766B" w:rsidP="00D3766B">
      <w:r>
        <w:t xml:space="preserve">           &lt;</w:t>
      </w:r>
      <w:proofErr w:type="gramStart"/>
      <w:r>
        <w:t>li&gt;</w:t>
      </w:r>
      <w:proofErr w:type="gramEnd"/>
      <w:r w:rsidRPr="00D3766B">
        <w:t>2 cups all-purpose flour</w:t>
      </w:r>
      <w:r>
        <w:t>&lt;/li&gt;</w:t>
      </w:r>
    </w:p>
    <w:p w:rsidR="00D3766B" w:rsidRDefault="00D3766B" w:rsidP="00D3766B">
      <w:r>
        <w:t xml:space="preserve">           &lt;</w:t>
      </w:r>
      <w:proofErr w:type="gramStart"/>
      <w:r>
        <w:t>li&gt;</w:t>
      </w:r>
      <w:proofErr w:type="gramEnd"/>
      <w:r w:rsidRPr="00D3766B">
        <w:t>1 tablespoon granulated sugar</w:t>
      </w:r>
      <w:r>
        <w:t>&lt;/li&gt;</w:t>
      </w:r>
    </w:p>
    <w:p w:rsidR="00D3766B" w:rsidRDefault="00D3766B" w:rsidP="00D3766B">
      <w:r>
        <w:t xml:space="preserve">           &lt;</w:t>
      </w:r>
      <w:proofErr w:type="gramStart"/>
      <w:r>
        <w:t>li&gt;</w:t>
      </w:r>
      <w:proofErr w:type="gramEnd"/>
      <w:r w:rsidRPr="00D3766B">
        <w:t>1/4 teaspoon kosher salt</w:t>
      </w:r>
      <w:r>
        <w:t>&lt;/li&gt;</w:t>
      </w:r>
    </w:p>
    <w:p w:rsidR="00D3766B" w:rsidRDefault="00D3766B" w:rsidP="00D3766B">
      <w:r>
        <w:t xml:space="preserve">           &lt;</w:t>
      </w:r>
      <w:proofErr w:type="gramStart"/>
      <w:r>
        <w:t>li&gt;</w:t>
      </w:r>
      <w:proofErr w:type="gramEnd"/>
      <w:r w:rsidRPr="00D3766B">
        <w:t>1 tablespoon plus 2 teaspoons unsalted butter, cut into small pieces</w:t>
      </w:r>
      <w:r>
        <w:t>&lt;/li&gt;</w:t>
      </w:r>
    </w:p>
    <w:p w:rsidR="00D3766B" w:rsidRDefault="00D3766B" w:rsidP="00D3766B">
      <w:r>
        <w:t xml:space="preserve">           &lt;</w:t>
      </w:r>
      <w:proofErr w:type="gramStart"/>
      <w:r>
        <w:t>li&gt;</w:t>
      </w:r>
      <w:proofErr w:type="gramEnd"/>
      <w:r w:rsidRPr="00D3766B">
        <w:t>1 egg yolk</w:t>
      </w:r>
      <w:r>
        <w:t>&lt;/li&gt;</w:t>
      </w:r>
    </w:p>
    <w:p w:rsidR="00D3766B" w:rsidRDefault="00D3766B" w:rsidP="00D3766B">
      <w:r>
        <w:t xml:space="preserve">           &lt;</w:t>
      </w:r>
      <w:proofErr w:type="gramStart"/>
      <w:r>
        <w:t>li&gt;</w:t>
      </w:r>
      <w:proofErr w:type="gramEnd"/>
      <w:r w:rsidRPr="00D3766B">
        <w:t>1/2 cup dry white wine</w:t>
      </w:r>
      <w:r>
        <w:t>&lt;/li&gt;</w:t>
      </w:r>
    </w:p>
    <w:p w:rsidR="00D3766B" w:rsidRDefault="00D3766B" w:rsidP="00D3766B">
      <w:r>
        <w:t xml:space="preserve">           &lt;</w:t>
      </w:r>
      <w:proofErr w:type="gramStart"/>
      <w:r>
        <w:t>li&gt;</w:t>
      </w:r>
      <w:proofErr w:type="gramEnd"/>
      <w:r w:rsidRPr="00D3766B">
        <w:t>2 cups ricotta cheese, preferably whole milk</w:t>
      </w:r>
      <w:r>
        <w:t>&lt;/li&gt;</w:t>
      </w:r>
    </w:p>
    <w:p w:rsidR="00D3766B" w:rsidRDefault="00D3766B" w:rsidP="00D3766B">
      <w:r>
        <w:t xml:space="preserve">           &lt;</w:t>
      </w:r>
      <w:proofErr w:type="gramStart"/>
      <w:r>
        <w:t>li&gt;</w:t>
      </w:r>
      <w:proofErr w:type="gramEnd"/>
      <w:r w:rsidRPr="00D3766B">
        <w:t>3/4 cup powdered sugar</w:t>
      </w:r>
      <w:r>
        <w:t>&lt;/li&gt;</w:t>
      </w:r>
    </w:p>
    <w:p w:rsidR="00D3766B" w:rsidRDefault="00D3766B" w:rsidP="00D3766B">
      <w:r>
        <w:t xml:space="preserve">           &lt;</w:t>
      </w:r>
      <w:proofErr w:type="gramStart"/>
      <w:r>
        <w:t>li&gt;</w:t>
      </w:r>
      <w:proofErr w:type="gramEnd"/>
      <w:r w:rsidRPr="00D3766B">
        <w:t>1 teaspoon ground cinnamon</w:t>
      </w:r>
      <w:r>
        <w:t>&lt;/li&gt;</w:t>
      </w:r>
    </w:p>
    <w:p w:rsidR="00D3766B" w:rsidRDefault="00D3766B" w:rsidP="00D3766B">
      <w:r>
        <w:t xml:space="preserve">           &lt;</w:t>
      </w:r>
      <w:proofErr w:type="gramStart"/>
      <w:r>
        <w:t>li&gt;</w:t>
      </w:r>
      <w:proofErr w:type="gramEnd"/>
      <w:r w:rsidRPr="00D3766B">
        <w:t>1/4 teaspoon allspice</w:t>
      </w:r>
      <w:r>
        <w:t>&lt;/li&gt;</w:t>
      </w:r>
    </w:p>
    <w:p w:rsidR="00D3766B" w:rsidRDefault="00D3766B" w:rsidP="00D3766B">
      <w:r>
        <w:t xml:space="preserve">           &lt;</w:t>
      </w:r>
      <w:proofErr w:type="gramStart"/>
      <w:r>
        <w:t>li&gt;</w:t>
      </w:r>
      <w:proofErr w:type="gramEnd"/>
      <w:r w:rsidRPr="00D3766B">
        <w:t>1/4 cup heavy cream</w:t>
      </w:r>
      <w:r>
        <w:t>&lt;/li&gt;</w:t>
      </w:r>
    </w:p>
    <w:p w:rsidR="00D3766B" w:rsidRDefault="00D3766B" w:rsidP="00D3766B">
      <w:r>
        <w:t xml:space="preserve">           &lt;</w:t>
      </w:r>
      <w:proofErr w:type="gramStart"/>
      <w:r>
        <w:t>li&gt;</w:t>
      </w:r>
      <w:proofErr w:type="gramEnd"/>
      <w:r w:rsidRPr="00D3766B">
        <w:t>1/4 cup small semisweet chocolate chips</w:t>
      </w:r>
      <w:r>
        <w:t>&lt;/li&gt;</w:t>
      </w:r>
    </w:p>
    <w:p w:rsidR="00D3766B" w:rsidRDefault="00D3766B" w:rsidP="00D3766B">
      <w:r>
        <w:t xml:space="preserve">           &lt;</w:t>
      </w:r>
      <w:proofErr w:type="gramStart"/>
      <w:r>
        <w:t>li&gt;</w:t>
      </w:r>
      <w:proofErr w:type="gramEnd"/>
      <w:r w:rsidRPr="00D3766B">
        <w:t>1 lemon</w:t>
      </w:r>
      <w:r>
        <w:t>&lt;/li&gt;</w:t>
      </w:r>
    </w:p>
    <w:p w:rsidR="00D3766B" w:rsidRDefault="00D3766B" w:rsidP="00D3766B">
      <w:r>
        <w:t xml:space="preserve">           &lt;</w:t>
      </w:r>
      <w:proofErr w:type="gramStart"/>
      <w:r>
        <w:t>li&gt;</w:t>
      </w:r>
      <w:proofErr w:type="gramEnd"/>
      <w:r w:rsidRPr="00D3766B">
        <w:t>1 quart canola oil, for frying</w:t>
      </w:r>
      <w:r>
        <w:t>&lt;/li&gt;</w:t>
      </w:r>
    </w:p>
    <w:p w:rsidR="00D3766B" w:rsidRDefault="00D3766B" w:rsidP="00D3766B">
      <w:r w:rsidRPr="00D3766B">
        <w:lastRenderedPageBreak/>
        <w:t xml:space="preserve">           &lt;</w:t>
      </w:r>
      <w:proofErr w:type="gramStart"/>
      <w:r w:rsidRPr="00D3766B">
        <w:t>li&gt;</w:t>
      </w:r>
      <w:proofErr w:type="gramEnd"/>
      <w:r w:rsidRPr="00D3766B">
        <w:t>Flour, for rolling&lt;/li&gt;</w:t>
      </w:r>
    </w:p>
    <w:p w:rsidR="00D3766B" w:rsidRDefault="00D3766B" w:rsidP="00D3766B">
      <w:r w:rsidRPr="00D3766B">
        <w:t xml:space="preserve">           &lt;</w:t>
      </w:r>
      <w:proofErr w:type="gramStart"/>
      <w:r w:rsidRPr="00D3766B">
        <w:t>li&gt;</w:t>
      </w:r>
      <w:proofErr w:type="gramEnd"/>
      <w:r w:rsidRPr="00D3766B">
        <w:t>1 egg, lightly beaten, for egg wash&lt;/li&gt;</w:t>
      </w:r>
    </w:p>
    <w:p w:rsidR="00D3766B" w:rsidRDefault="00D3766B" w:rsidP="00D3766B">
      <w:r>
        <w:t xml:space="preserve">           </w:t>
      </w:r>
    </w:p>
    <w:p w:rsidR="00D3766B" w:rsidRDefault="00D3766B" w:rsidP="00D3766B">
      <w:r>
        <w:t xml:space="preserve">       &lt;/</w:t>
      </w:r>
      <w:proofErr w:type="spellStart"/>
      <w:r>
        <w:t>ul</w:t>
      </w:r>
      <w:proofErr w:type="spellEnd"/>
      <w:r>
        <w:t>&gt;</w:t>
      </w:r>
    </w:p>
    <w:p w:rsidR="00D3766B" w:rsidRDefault="00D3766B" w:rsidP="00D3766B">
      <w:r>
        <w:t xml:space="preserve">       </w:t>
      </w:r>
    </w:p>
    <w:p w:rsidR="00D3766B" w:rsidRDefault="00D3766B" w:rsidP="00D3766B">
      <w:r>
        <w:t xml:space="preserve">       &lt;p&gt;Instructions&lt;/p&gt;</w:t>
      </w:r>
    </w:p>
    <w:p w:rsidR="00D3766B" w:rsidRDefault="00D3766B" w:rsidP="00D3766B">
      <w:r>
        <w:t xml:space="preserve">       &lt;</w:t>
      </w:r>
      <w:proofErr w:type="spellStart"/>
      <w:proofErr w:type="gramStart"/>
      <w:r>
        <w:t>ol</w:t>
      </w:r>
      <w:proofErr w:type="spellEnd"/>
      <w:proofErr w:type="gramEnd"/>
      <w:r>
        <w:t>&gt;</w:t>
      </w:r>
    </w:p>
    <w:p w:rsidR="00D3766B" w:rsidRDefault="00D3766B" w:rsidP="00D3766B">
      <w:r>
        <w:t xml:space="preserve">           &lt;</w:t>
      </w:r>
      <w:proofErr w:type="gramStart"/>
      <w:r>
        <w:t>li&gt;</w:t>
      </w:r>
      <w:proofErr w:type="gramEnd"/>
      <w:r w:rsidRPr="00D3766B">
        <w:t>For the shell dough</w:t>
      </w:r>
      <w:r>
        <w:t xml:space="preserve">, </w:t>
      </w:r>
      <w:r w:rsidRPr="00D3766B">
        <w:t xml:space="preserve">In a medium bowl, sift together the flour, sugar and salt. Work the butter </w:t>
      </w:r>
    </w:p>
    <w:p w:rsidR="00D3766B" w:rsidRDefault="00D3766B" w:rsidP="00D3766B">
      <w:pPr>
        <w:ind w:firstLine="720"/>
      </w:pPr>
      <w:proofErr w:type="gramStart"/>
      <w:r w:rsidRPr="00D3766B">
        <w:t>pieces</w:t>
      </w:r>
      <w:proofErr w:type="gramEnd"/>
      <w:r w:rsidRPr="00D3766B">
        <w:t xml:space="preserve"> into the flour with your fingers until the mixture becomes coarse and sandy. Add the egg </w:t>
      </w:r>
    </w:p>
    <w:p w:rsidR="00D3766B" w:rsidRDefault="00D3766B" w:rsidP="00D3766B">
      <w:pPr>
        <w:ind w:firstLine="720"/>
      </w:pPr>
      <w:proofErr w:type="gramStart"/>
      <w:r w:rsidRPr="00D3766B">
        <w:t>yolk</w:t>
      </w:r>
      <w:proofErr w:type="gramEnd"/>
      <w:r w:rsidRPr="00D3766B">
        <w:t xml:space="preserve"> and the white wine and mix until it becomes a smooth dough. Spread a piece of</w:t>
      </w:r>
      <w:r>
        <w:t xml:space="preserve"> plastic </w:t>
      </w:r>
    </w:p>
    <w:p w:rsidR="00D3766B" w:rsidRDefault="00D3766B" w:rsidP="00D3766B">
      <w:pPr>
        <w:ind w:firstLine="720"/>
      </w:pPr>
      <w:proofErr w:type="gramStart"/>
      <w:r>
        <w:t>wrap</w:t>
      </w:r>
      <w:proofErr w:type="gramEnd"/>
      <w:r>
        <w:t xml:space="preserve"> on a flat surface </w:t>
      </w:r>
      <w:r w:rsidRPr="00D3766B">
        <w:t xml:space="preserve">and place the dough in the center. Wrap the plastic loosely around it and </w:t>
      </w:r>
    </w:p>
    <w:p w:rsidR="00D3766B" w:rsidRDefault="00D3766B" w:rsidP="00D3766B">
      <w:pPr>
        <w:ind w:firstLine="720"/>
      </w:pPr>
      <w:proofErr w:type="gramStart"/>
      <w:r w:rsidRPr="00D3766B">
        <w:t>press</w:t>
      </w:r>
      <w:proofErr w:type="gramEnd"/>
      <w:r w:rsidRPr="00D3766B">
        <w:t xml:space="preserve"> the dough to fill the gap. Flattening the dough will mean less rolling later. Let it rest in the </w:t>
      </w:r>
    </w:p>
    <w:p w:rsidR="00D3766B" w:rsidRDefault="00D3766B" w:rsidP="00D3766B">
      <w:pPr>
        <w:ind w:firstLine="720"/>
      </w:pPr>
      <w:proofErr w:type="gramStart"/>
      <w:r w:rsidRPr="00D3766B">
        <w:t>fridge</w:t>
      </w:r>
      <w:proofErr w:type="gramEnd"/>
      <w:r w:rsidRPr="00D3766B">
        <w:t xml:space="preserve"> for a few minutes while you make the filling.</w:t>
      </w:r>
      <w:r>
        <w:t>&lt;/li&gt;</w:t>
      </w:r>
    </w:p>
    <w:p w:rsidR="00D3766B" w:rsidRDefault="00D3766B" w:rsidP="00D3766B">
      <w:r>
        <w:t xml:space="preserve">           &lt;</w:t>
      </w:r>
      <w:proofErr w:type="spellStart"/>
      <w:r>
        <w:t>br</w:t>
      </w:r>
      <w:proofErr w:type="spellEnd"/>
      <w:r>
        <w:t xml:space="preserve"> /&gt;</w:t>
      </w:r>
    </w:p>
    <w:p w:rsidR="00D3766B" w:rsidRDefault="00D3766B" w:rsidP="00D3766B">
      <w:r>
        <w:t xml:space="preserve">           &lt;</w:t>
      </w:r>
      <w:proofErr w:type="gramStart"/>
      <w:r>
        <w:t>li&gt;</w:t>
      </w:r>
      <w:proofErr w:type="gramEnd"/>
      <w:r w:rsidRPr="00D3766B">
        <w:t xml:space="preserve">For the filling: In a medium bowl, whisk the ricotta until smooth. Sift in the powdered sugar, </w:t>
      </w:r>
    </w:p>
    <w:p w:rsidR="00D3766B" w:rsidRDefault="00D3766B" w:rsidP="00D3766B">
      <w:pPr>
        <w:ind w:firstLine="720"/>
      </w:pPr>
      <w:proofErr w:type="gramStart"/>
      <w:r w:rsidRPr="00D3766B">
        <w:t>cinnamon</w:t>
      </w:r>
      <w:proofErr w:type="gramEnd"/>
      <w:r w:rsidRPr="00D3766B">
        <w:t xml:space="preserve"> and allspice. Mix to blend. In a separate bowl (or in the bowl of an electric mixer </w:t>
      </w:r>
    </w:p>
    <w:p w:rsidR="00D3766B" w:rsidRDefault="00D3766B" w:rsidP="00D3766B">
      <w:pPr>
        <w:ind w:firstLine="720"/>
      </w:pPr>
      <w:proofErr w:type="gramStart"/>
      <w:r w:rsidRPr="00D3766B">
        <w:t>fitted</w:t>
      </w:r>
      <w:proofErr w:type="gramEnd"/>
      <w:r w:rsidRPr="00D3766B">
        <w:t xml:space="preserve"> with the whisk attachment), beat the heavy cream until fairly stiff. Using a rubber spatula, </w:t>
      </w:r>
    </w:p>
    <w:p w:rsidR="00D3766B" w:rsidRDefault="00D3766B" w:rsidP="00D3766B">
      <w:pPr>
        <w:ind w:firstLine="720"/>
      </w:pPr>
      <w:proofErr w:type="gramStart"/>
      <w:r w:rsidRPr="00D3766B">
        <w:t>gently</w:t>
      </w:r>
      <w:proofErr w:type="gramEnd"/>
      <w:r w:rsidRPr="00D3766B">
        <w:t xml:space="preserve"> fold the cream into the ricotta mixture. Stir in the chocolate chips. Lightly zest the </w:t>
      </w:r>
    </w:p>
    <w:p w:rsidR="00D3766B" w:rsidRDefault="00D3766B" w:rsidP="00D3766B">
      <w:pPr>
        <w:ind w:firstLine="720"/>
      </w:pPr>
      <w:proofErr w:type="gramStart"/>
      <w:r w:rsidRPr="00D3766B">
        <w:t>exterior</w:t>
      </w:r>
      <w:proofErr w:type="gramEnd"/>
      <w:r w:rsidRPr="00D3766B">
        <w:t xml:space="preserve"> of the lemon and stir it into the ricotta. Refrigerate for a half hour to an hour</w:t>
      </w:r>
      <w:proofErr w:type="gramStart"/>
      <w:r w:rsidRPr="00D3766B">
        <w:t>.</w:t>
      </w:r>
      <w:r>
        <w:t>&lt;</w:t>
      </w:r>
      <w:proofErr w:type="gramEnd"/>
      <w:r>
        <w:t>/li&gt;</w:t>
      </w:r>
    </w:p>
    <w:p w:rsidR="00D3766B" w:rsidRDefault="00D3766B" w:rsidP="00D3766B">
      <w:r>
        <w:t xml:space="preserve">           &lt;</w:t>
      </w:r>
      <w:proofErr w:type="spellStart"/>
      <w:r>
        <w:t>br</w:t>
      </w:r>
      <w:proofErr w:type="spellEnd"/>
      <w:r>
        <w:t xml:space="preserve"> /&gt;</w:t>
      </w:r>
    </w:p>
    <w:p w:rsidR="00D3766B" w:rsidRDefault="00D3766B" w:rsidP="00D3766B">
      <w:r>
        <w:t xml:space="preserve">           &lt;</w:t>
      </w:r>
      <w:proofErr w:type="gramStart"/>
      <w:r>
        <w:t>li&gt;</w:t>
      </w:r>
      <w:proofErr w:type="gramEnd"/>
      <w:r w:rsidRPr="00D3766B">
        <w:t xml:space="preserve">To roll and fry the shells: In a medium pot with a heavy bottom, heat the canola oil to 360 </w:t>
      </w:r>
    </w:p>
    <w:p w:rsidR="00D3766B" w:rsidRDefault="00D3766B" w:rsidP="00D3766B">
      <w:pPr>
        <w:ind w:firstLine="720"/>
      </w:pPr>
      <w:proofErr w:type="gramStart"/>
      <w:r w:rsidRPr="00D3766B">
        <w:t>degrees</w:t>
      </w:r>
      <w:proofErr w:type="gramEnd"/>
      <w:r w:rsidRPr="00D3766B">
        <w:t xml:space="preserve"> F. Meanwhile, sift an even layer of flour on a flat surface. Flour a rolling pin. Roll the </w:t>
      </w:r>
    </w:p>
    <w:p w:rsidR="00D3766B" w:rsidRDefault="00D3766B" w:rsidP="00D3766B">
      <w:pPr>
        <w:ind w:firstLine="720"/>
      </w:pPr>
      <w:proofErr w:type="gramStart"/>
      <w:r w:rsidRPr="00D3766B">
        <w:t>dough</w:t>
      </w:r>
      <w:proofErr w:type="gramEnd"/>
      <w:r w:rsidRPr="00D3766B">
        <w:t xml:space="preserve"> until it is very thin (about 1/8-inch thick). Cut the dough into fourths and work in small </w:t>
      </w:r>
    </w:p>
    <w:p w:rsidR="00D3766B" w:rsidRDefault="00D3766B" w:rsidP="00D3766B">
      <w:pPr>
        <w:ind w:firstLine="720"/>
      </w:pPr>
      <w:proofErr w:type="gramStart"/>
      <w:r w:rsidRPr="00D3766B">
        <w:t>batches</w:t>
      </w:r>
      <w:proofErr w:type="gramEnd"/>
      <w:r w:rsidRPr="00D3766B">
        <w:t xml:space="preserve">. Use any glass or small bowl that has a 3-to-4-inch diameter. Cut rounds, tracing around </w:t>
      </w:r>
    </w:p>
    <w:p w:rsidR="00D3766B" w:rsidRDefault="00D3766B" w:rsidP="00D3766B">
      <w:pPr>
        <w:ind w:firstLine="720"/>
      </w:pPr>
      <w:proofErr w:type="gramStart"/>
      <w:r w:rsidRPr="00D3766B">
        <w:t>each</w:t>
      </w:r>
      <w:proofErr w:type="gramEnd"/>
      <w:r w:rsidRPr="00D3766B">
        <w:t xml:space="preserve"> one to assure the dough has been fully cut. </w:t>
      </w:r>
      <w:proofErr w:type="gramStart"/>
      <w:r>
        <w:t>&lt;</w:t>
      </w:r>
      <w:proofErr w:type="gramEnd"/>
      <w:r>
        <w:t>/li&gt;</w:t>
      </w:r>
    </w:p>
    <w:p w:rsidR="00D3766B" w:rsidRDefault="00D3766B" w:rsidP="00D3766B">
      <w:r>
        <w:t xml:space="preserve">           &lt;</w:t>
      </w:r>
      <w:proofErr w:type="spellStart"/>
      <w:r>
        <w:t>br</w:t>
      </w:r>
      <w:proofErr w:type="spellEnd"/>
      <w:r>
        <w:t xml:space="preserve"> /&gt;</w:t>
      </w:r>
    </w:p>
    <w:p w:rsidR="00D3766B" w:rsidRDefault="00D3766B" w:rsidP="00D3766B">
      <w:r>
        <w:t xml:space="preserve">           &lt;</w:t>
      </w:r>
      <w:proofErr w:type="gramStart"/>
      <w:r>
        <w:t>li&gt;</w:t>
      </w:r>
      <w:proofErr w:type="gramEnd"/>
      <w:r w:rsidRPr="00D3766B">
        <w:t xml:space="preserve">You should have about 24 circles. Wrap each circle around a cannoli mold. Use a little of the </w:t>
      </w:r>
    </w:p>
    <w:p w:rsidR="00D3766B" w:rsidRDefault="00D3766B" w:rsidP="00D3766B">
      <w:pPr>
        <w:ind w:firstLine="720"/>
      </w:pPr>
      <w:proofErr w:type="gramStart"/>
      <w:r w:rsidRPr="00D3766B">
        <w:t>egg</w:t>
      </w:r>
      <w:proofErr w:type="gramEnd"/>
      <w:r w:rsidRPr="00D3766B">
        <w:t xml:space="preserve"> wash on the edge of each round to seal it shut and to assure it won't slide or fall off the </w:t>
      </w:r>
    </w:p>
    <w:p w:rsidR="00D3766B" w:rsidRDefault="00D3766B" w:rsidP="00D3766B">
      <w:pPr>
        <w:ind w:firstLine="720"/>
      </w:pPr>
      <w:proofErr w:type="gramStart"/>
      <w:r w:rsidRPr="00D3766B">
        <w:t>mold</w:t>
      </w:r>
      <w:proofErr w:type="gramEnd"/>
      <w:r w:rsidRPr="00D3766B">
        <w:t xml:space="preserve"> before pressing it closed over the mold. Flare the edges out slightly from the mold. Flaring </w:t>
      </w:r>
    </w:p>
    <w:p w:rsidR="00D3766B" w:rsidRDefault="00D3766B" w:rsidP="00D3766B">
      <w:pPr>
        <w:ind w:firstLine="720"/>
      </w:pPr>
      <w:proofErr w:type="gramStart"/>
      <w:r w:rsidRPr="00D3766B">
        <w:lastRenderedPageBreak/>
        <w:t>will</w:t>
      </w:r>
      <w:proofErr w:type="gramEnd"/>
      <w:r w:rsidRPr="00D3766B">
        <w:t xml:space="preserve"> allow the oil to penetrate each cannoli shell as they fry.</w:t>
      </w:r>
      <w:r>
        <w:t>&lt;/li&gt;</w:t>
      </w:r>
    </w:p>
    <w:p w:rsidR="00D3766B" w:rsidRDefault="00D3766B" w:rsidP="00D3766B">
      <w:r>
        <w:t xml:space="preserve">           &lt;</w:t>
      </w:r>
      <w:proofErr w:type="spellStart"/>
      <w:r>
        <w:t>br</w:t>
      </w:r>
      <w:proofErr w:type="spellEnd"/>
      <w:r>
        <w:t xml:space="preserve"> /&gt;</w:t>
      </w:r>
    </w:p>
    <w:p w:rsidR="00D3766B" w:rsidRDefault="00D3766B" w:rsidP="00D3766B">
      <w:r>
        <w:t xml:space="preserve">           &lt;</w:t>
      </w:r>
      <w:proofErr w:type="gramStart"/>
      <w:r>
        <w:t>li&gt;</w:t>
      </w:r>
      <w:proofErr w:type="gramEnd"/>
      <w:r w:rsidRPr="00D3766B">
        <w:t xml:space="preserve">Use a pair of tongs to hold the edge of the mold as you submerge and fry the shell in the oil </w:t>
      </w:r>
    </w:p>
    <w:p w:rsidR="00D3766B" w:rsidRDefault="00D3766B" w:rsidP="00D3766B">
      <w:pPr>
        <w:ind w:firstLine="720"/>
      </w:pPr>
      <w:proofErr w:type="gramStart"/>
      <w:r w:rsidRPr="00D3766B">
        <w:t>until</w:t>
      </w:r>
      <w:proofErr w:type="gramEnd"/>
      <w:r w:rsidRPr="00D3766B">
        <w:t xml:space="preserve"> crispy, 2 to 3 minutes. Remove from the oil, and holding the mold in one had with your </w:t>
      </w:r>
    </w:p>
    <w:p w:rsidR="00D3766B" w:rsidRDefault="00D3766B" w:rsidP="00D3766B">
      <w:pPr>
        <w:ind w:firstLine="720"/>
      </w:pPr>
      <w:proofErr w:type="gramStart"/>
      <w:r w:rsidRPr="00D3766B">
        <w:t>tongs</w:t>
      </w:r>
      <w:proofErr w:type="gramEnd"/>
      <w:r w:rsidRPr="00D3766B">
        <w:t xml:space="preserve">, gently grip the shell in your other hand with a kitchen towel and carefully slide it off the </w:t>
      </w:r>
    </w:p>
    <w:p w:rsidR="00D3766B" w:rsidRDefault="00D3766B" w:rsidP="00D3766B">
      <w:pPr>
        <w:ind w:firstLine="720"/>
      </w:pPr>
      <w:proofErr w:type="gramStart"/>
      <w:r w:rsidRPr="00D3766B">
        <w:t>mold</w:t>
      </w:r>
      <w:proofErr w:type="gramEnd"/>
      <w:r w:rsidRPr="00D3766B">
        <w:t>. Set aside to cool. Repeat with all of the circles</w:t>
      </w:r>
      <w:proofErr w:type="gramStart"/>
      <w:r w:rsidRPr="00D3766B">
        <w:t>.</w:t>
      </w:r>
      <w:r>
        <w:t>&lt;</w:t>
      </w:r>
      <w:proofErr w:type="gramEnd"/>
      <w:r>
        <w:t>/li&gt;</w:t>
      </w:r>
    </w:p>
    <w:p w:rsidR="00D3766B" w:rsidRDefault="00D3766B" w:rsidP="00D3766B">
      <w:r>
        <w:t xml:space="preserve">           &lt;</w:t>
      </w:r>
      <w:proofErr w:type="spellStart"/>
      <w:r>
        <w:t>br</w:t>
      </w:r>
      <w:proofErr w:type="spellEnd"/>
      <w:r>
        <w:t xml:space="preserve"> /&gt;</w:t>
      </w:r>
    </w:p>
    <w:p w:rsidR="00D3766B" w:rsidRDefault="00D3766B" w:rsidP="00D3766B">
      <w:r>
        <w:t xml:space="preserve">           &lt;</w:t>
      </w:r>
      <w:proofErr w:type="gramStart"/>
      <w:r>
        <w:t>li&gt;</w:t>
      </w:r>
      <w:proofErr w:type="gramEnd"/>
      <w:r w:rsidRPr="00D3766B">
        <w:t xml:space="preserve">To fill the </w:t>
      </w:r>
      <w:proofErr w:type="spellStart"/>
      <w:r w:rsidRPr="00D3766B">
        <w:t>cannolis</w:t>
      </w:r>
      <w:proofErr w:type="spellEnd"/>
      <w:r w:rsidRPr="00D3766B">
        <w:t xml:space="preserve">: Just before serving, use a pastry bag without a tip to pipe the ricotta into </w:t>
      </w:r>
    </w:p>
    <w:p w:rsidR="00D3766B" w:rsidRDefault="00D3766B" w:rsidP="00D3766B">
      <w:pPr>
        <w:ind w:firstLine="720"/>
      </w:pPr>
      <w:proofErr w:type="gramStart"/>
      <w:r w:rsidRPr="00D3766B">
        <w:t>the</w:t>
      </w:r>
      <w:proofErr w:type="gramEnd"/>
      <w:r w:rsidRPr="00D3766B">
        <w:t xml:space="preserve"> cannoli molds. Fill the cannoli shells from both ends so the cream runs through the whole </w:t>
      </w:r>
    </w:p>
    <w:p w:rsidR="00D3766B" w:rsidRDefault="00D3766B" w:rsidP="00D3766B">
      <w:pPr>
        <w:ind w:firstLine="720"/>
      </w:pPr>
      <w:proofErr w:type="gramStart"/>
      <w:r w:rsidRPr="00D3766B">
        <w:t>shell</w:t>
      </w:r>
      <w:proofErr w:type="gramEnd"/>
      <w:r w:rsidRPr="00D3766B">
        <w:t xml:space="preserve">. Dust with powdered sugar. </w:t>
      </w:r>
      <w:r>
        <w:t>&lt;/li&gt;</w:t>
      </w:r>
    </w:p>
    <w:p w:rsidR="00D3766B" w:rsidRDefault="00D3766B" w:rsidP="00D3766B">
      <w:r>
        <w:t xml:space="preserve">           &lt;</w:t>
      </w:r>
      <w:proofErr w:type="spellStart"/>
      <w:r>
        <w:t>br</w:t>
      </w:r>
      <w:proofErr w:type="spellEnd"/>
      <w:r>
        <w:t xml:space="preserve"> /&gt;</w:t>
      </w:r>
    </w:p>
    <w:p w:rsidR="00D3766B" w:rsidRDefault="00D3766B" w:rsidP="00D3766B">
      <w:r>
        <w:t xml:space="preserve">           &lt;</w:t>
      </w:r>
      <w:proofErr w:type="gramStart"/>
      <w:r>
        <w:t>li&gt;</w:t>
      </w:r>
      <w:proofErr w:type="gramEnd"/>
      <w:r w:rsidRPr="00D3766B">
        <w:t xml:space="preserve">Powdered sugar gives that little extra sweetness and added texture to the exterior. It also </w:t>
      </w:r>
    </w:p>
    <w:p w:rsidR="00D3766B" w:rsidRDefault="00D3766B" w:rsidP="00D3766B">
      <w:pPr>
        <w:ind w:firstLine="720"/>
      </w:pPr>
      <w:bookmarkStart w:id="0" w:name="_GoBack"/>
      <w:bookmarkEnd w:id="0"/>
      <w:proofErr w:type="gramStart"/>
      <w:r w:rsidRPr="00D3766B">
        <w:t>makes</w:t>
      </w:r>
      <w:proofErr w:type="gramEnd"/>
      <w:r w:rsidRPr="00D3766B">
        <w:t xml:space="preserve"> me feel like I have a professional bakery touch in my own home. Serve immediately</w:t>
      </w:r>
      <w:proofErr w:type="gramStart"/>
      <w:r w:rsidRPr="00D3766B">
        <w:t>.</w:t>
      </w:r>
      <w:r>
        <w:t>&lt;</w:t>
      </w:r>
      <w:proofErr w:type="gramEnd"/>
      <w:r>
        <w:t>/li&gt;</w:t>
      </w:r>
    </w:p>
    <w:p w:rsidR="00D3766B" w:rsidRDefault="00D3766B" w:rsidP="00D3766B">
      <w:r>
        <w:t xml:space="preserve">           </w:t>
      </w:r>
    </w:p>
    <w:p w:rsidR="00D3766B" w:rsidRDefault="00D3766B" w:rsidP="00D3766B">
      <w:r>
        <w:t xml:space="preserve">       &lt;/</w:t>
      </w:r>
      <w:proofErr w:type="spellStart"/>
      <w:r>
        <w:t>ol</w:t>
      </w:r>
      <w:proofErr w:type="spellEnd"/>
      <w:r>
        <w:t>&gt;</w:t>
      </w:r>
    </w:p>
    <w:p w:rsidR="00D3766B" w:rsidRDefault="00D3766B" w:rsidP="00D3766B">
      <w:r>
        <w:t xml:space="preserve">       &lt;/div&gt;</w:t>
      </w:r>
    </w:p>
    <w:p w:rsidR="00D3766B" w:rsidRDefault="00D3766B" w:rsidP="00D3766B"/>
    <w:p w:rsidR="00D3766B" w:rsidRDefault="00D3766B" w:rsidP="00D3766B">
      <w:r>
        <w:t xml:space="preserve">   &lt;/body&gt;</w:t>
      </w:r>
    </w:p>
    <w:p w:rsidR="00D3766B" w:rsidRDefault="00D3766B" w:rsidP="00D3766B">
      <w:r>
        <w:t>&lt;/html&gt;</w:t>
      </w:r>
    </w:p>
    <w:p w:rsidR="00874151" w:rsidRDefault="00874151"/>
    <w:sectPr w:rsidR="00874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66B"/>
    <w:rsid w:val="001F29BE"/>
    <w:rsid w:val="003B7066"/>
    <w:rsid w:val="00874151"/>
    <w:rsid w:val="00D37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6A40A"/>
  <w15:chartTrackingRefBased/>
  <w15:docId w15:val="{0C68F38C-9B70-452E-A87D-EEBEF8ACF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103801CC</Template>
  <TotalTime>9</TotalTime>
  <Pages>3</Pages>
  <Words>620</Words>
  <Characters>3535</Characters>
  <Application>Microsoft Office Word</Application>
  <DocSecurity>0</DocSecurity>
  <Lines>29</Lines>
  <Paragraphs>8</Paragraphs>
  <ScaleCrop>false</ScaleCrop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dtroyer</dc:creator>
  <cp:keywords/>
  <dc:description/>
  <cp:lastModifiedBy>dtroyer</cp:lastModifiedBy>
  <cp:revision>1</cp:revision>
  <dcterms:created xsi:type="dcterms:W3CDTF">2019-04-02T18:45:00Z</dcterms:created>
  <dcterms:modified xsi:type="dcterms:W3CDTF">2019-04-02T18:55:00Z</dcterms:modified>
</cp:coreProperties>
</file>
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BB" w:rsidRDefault="005637BB" w:rsidP="005637BB">
      <w:proofErr w:type="gramStart"/>
      <w:r>
        <w:t>&lt;!DOCTYPE</w:t>
      </w:r>
      <w:proofErr w:type="gramEnd"/>
      <w:r>
        <w:t xml:space="preserve"> html&gt;</w:t>
      </w:r>
    </w:p>
    <w:p w:rsidR="005637BB" w:rsidRDefault="005637BB" w:rsidP="005637BB">
      <w:r>
        <w:t>&lt;</w:t>
      </w:r>
      <w:proofErr w:type="gramStart"/>
      <w:r>
        <w:t>html</w:t>
      </w:r>
      <w:proofErr w:type="gramEnd"/>
      <w:r>
        <w:t>&gt;</w:t>
      </w:r>
    </w:p>
    <w:p w:rsidR="005637BB" w:rsidRDefault="005637BB" w:rsidP="005637B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5637BB" w:rsidRDefault="005637BB" w:rsidP="005637BB">
      <w:r>
        <w:t xml:space="preserve">      &lt;</w:t>
      </w:r>
      <w:proofErr w:type="gramStart"/>
      <w:r>
        <w:t>title</w:t>
      </w:r>
      <w:proofErr w:type="gramEnd"/>
      <w:r>
        <w:t xml:space="preserve">&gt;    Easy </w:t>
      </w:r>
      <w:r>
        <w:t>Tiramisu</w:t>
      </w:r>
      <w:r>
        <w:t xml:space="preserve"> Recipe       &lt;/title&gt;</w:t>
      </w:r>
    </w:p>
    <w:p w:rsidR="005637BB" w:rsidRDefault="005637BB" w:rsidP="005637BB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637BB" w:rsidRDefault="005637BB" w:rsidP="005637BB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5637BB" w:rsidRDefault="005637BB" w:rsidP="005637BB">
      <w:r>
        <w:t xml:space="preserve">   &lt;/head&gt;</w:t>
      </w:r>
    </w:p>
    <w:p w:rsidR="005637BB" w:rsidRDefault="005637BB" w:rsidP="005637BB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5637BB" w:rsidRDefault="005637BB" w:rsidP="005637BB">
      <w:r>
        <w:t xml:space="preserve">       </w:t>
      </w:r>
    </w:p>
    <w:p w:rsidR="005637BB" w:rsidRDefault="005637BB" w:rsidP="005637BB">
      <w:r>
        <w:t xml:space="preserve">       &lt;div class="content"&gt;</w:t>
      </w:r>
    </w:p>
    <w:p w:rsidR="005637BB" w:rsidRDefault="005637BB" w:rsidP="005637BB">
      <w:r>
        <w:t xml:space="preserve">       &lt;p&gt;</w:t>
      </w:r>
      <w:r>
        <w:t>Tiramisu</w:t>
      </w:r>
      <w:r>
        <w:t>&lt;/p&gt;</w:t>
      </w:r>
    </w:p>
    <w:p w:rsidR="005637BB" w:rsidRDefault="005637BB" w:rsidP="005637BB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Tiramisu</w:t>
      </w:r>
      <w:bookmarkStart w:id="0" w:name="_GoBack"/>
      <w:bookmarkEnd w:id="0"/>
      <w:r>
        <w:t>.jpg" alt = "</w:t>
      </w:r>
      <w:r>
        <w:t>Tiramisu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5637BB" w:rsidRDefault="005637BB" w:rsidP="005637BB">
      <w:r>
        <w:t xml:space="preserve">       </w:t>
      </w:r>
    </w:p>
    <w:p w:rsidR="005637BB" w:rsidRDefault="005637BB" w:rsidP="005637BB">
      <w:r>
        <w:t xml:space="preserve">           &lt;p&gt;Ingredients&lt;/p&gt;</w:t>
      </w:r>
    </w:p>
    <w:p w:rsidR="005637BB" w:rsidRDefault="005637BB" w:rsidP="005637BB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6 large egg yolks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3/4 cup sugar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3/4 cup whole milk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Four 8-ounce containers mascarpone cheese, at room temperature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1 1/2 cups espresso or strong coffee, at room temperature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1/2 cup brandy or cognac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30 to 32 crisp Italian ladyfingers (</w:t>
      </w:r>
      <w:proofErr w:type="spellStart"/>
      <w:r w:rsidRPr="005637BB">
        <w:t>savoiardi</w:t>
      </w:r>
      <w:proofErr w:type="spellEnd"/>
      <w:r w:rsidRPr="005637BB">
        <w:t>)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1/4 cup Dutch-process cocoa powder</w:t>
      </w:r>
      <w:r>
        <w:t>&lt;/li&gt;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>Bittersweet chocolate, for shaving</w:t>
      </w:r>
      <w:r>
        <w:t>&lt;/li&gt;</w:t>
      </w:r>
    </w:p>
    <w:p w:rsidR="005637BB" w:rsidRDefault="005637BB" w:rsidP="005637BB">
      <w:r>
        <w:t xml:space="preserve">           </w:t>
      </w:r>
    </w:p>
    <w:p w:rsidR="005637BB" w:rsidRDefault="005637BB" w:rsidP="005637BB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5637BB" w:rsidRDefault="005637BB" w:rsidP="005637BB">
      <w:r>
        <w:t xml:space="preserve">       </w:t>
      </w:r>
    </w:p>
    <w:p w:rsidR="005637BB" w:rsidRDefault="005637BB" w:rsidP="005637BB">
      <w:r>
        <w:t xml:space="preserve">       &lt;p&gt;Instructions&lt;/p&gt;</w:t>
      </w:r>
    </w:p>
    <w:p w:rsidR="005637BB" w:rsidRDefault="005637BB" w:rsidP="005637BB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637BB" w:rsidRDefault="005637BB" w:rsidP="005637BB">
      <w:r>
        <w:lastRenderedPageBreak/>
        <w:t xml:space="preserve">           &lt;</w:t>
      </w:r>
      <w:proofErr w:type="gramStart"/>
      <w:r>
        <w:t>li&gt;</w:t>
      </w:r>
      <w:proofErr w:type="gramEnd"/>
      <w:r w:rsidRPr="005637BB">
        <w:t xml:space="preserve">Line an 8-inch-square baking dish with plastic wrap, leaving a 3-inch overhang on all sides. Fill a </w:t>
      </w:r>
    </w:p>
    <w:p w:rsidR="005637BB" w:rsidRDefault="005637BB" w:rsidP="005637BB">
      <w:pPr>
        <w:ind w:firstLine="720"/>
      </w:pPr>
      <w:proofErr w:type="gramStart"/>
      <w:r w:rsidRPr="005637BB">
        <w:t>large</w:t>
      </w:r>
      <w:proofErr w:type="gramEnd"/>
      <w:r w:rsidRPr="005637BB">
        <w:t xml:space="preserve"> bowl with ice water.</w:t>
      </w:r>
      <w:r>
        <w:t>&lt;/li&gt;</w:t>
      </w:r>
    </w:p>
    <w:p w:rsidR="005637BB" w:rsidRDefault="005637BB" w:rsidP="005637B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 xml:space="preserve">Make the custard: Whisk the egg yolks and sugar in a heatproof bowl set over a saucepan of </w:t>
      </w:r>
    </w:p>
    <w:p w:rsidR="005637BB" w:rsidRDefault="005637BB" w:rsidP="005637BB">
      <w:pPr>
        <w:ind w:firstLine="720"/>
      </w:pPr>
      <w:proofErr w:type="gramStart"/>
      <w:r w:rsidRPr="005637BB">
        <w:t>barely</w:t>
      </w:r>
      <w:proofErr w:type="gramEnd"/>
      <w:r w:rsidRPr="005637BB">
        <w:t xml:space="preserve"> simmering water (do not let the bowl touch the water) until the sugar dissolves. Slowly </w:t>
      </w:r>
    </w:p>
    <w:p w:rsidR="005637BB" w:rsidRDefault="005637BB" w:rsidP="005637BB">
      <w:pPr>
        <w:ind w:firstLine="720"/>
      </w:pPr>
      <w:proofErr w:type="gramStart"/>
      <w:r w:rsidRPr="005637BB">
        <w:t>whisk</w:t>
      </w:r>
      <w:proofErr w:type="gramEnd"/>
      <w:r w:rsidRPr="005637BB">
        <w:t xml:space="preserve"> in the milk and cook, whisking constantly, until the custard is light and foamy, about 10 </w:t>
      </w:r>
    </w:p>
    <w:p w:rsidR="005637BB" w:rsidRDefault="005637BB" w:rsidP="005637BB">
      <w:pPr>
        <w:ind w:firstLine="720"/>
      </w:pPr>
      <w:proofErr w:type="gramStart"/>
      <w:r w:rsidRPr="005637BB">
        <w:t>minutes</w:t>
      </w:r>
      <w:proofErr w:type="gramEnd"/>
      <w:r w:rsidRPr="005637BB">
        <w:t xml:space="preserve"> (a thermometer inserted into the mixture should register 170 degrees F).</w:t>
      </w:r>
      <w:r>
        <w:t>&lt;/li&gt;</w:t>
      </w:r>
    </w:p>
    <w:p w:rsidR="005637BB" w:rsidRDefault="005637BB" w:rsidP="005637B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 xml:space="preserve">Remove the bowl from the saucepan and set in the bowl of ice water; whisk until the custard is </w:t>
      </w:r>
    </w:p>
    <w:p w:rsidR="005637BB" w:rsidRDefault="005637BB" w:rsidP="005637BB">
      <w:pPr>
        <w:ind w:firstLine="720"/>
      </w:pPr>
      <w:proofErr w:type="gramStart"/>
      <w:r w:rsidRPr="005637BB">
        <w:t>cool</w:t>
      </w:r>
      <w:proofErr w:type="gramEnd"/>
      <w:r w:rsidRPr="005637BB">
        <w:t xml:space="preserve">, about 1 minute. Put the mascarpone in a large bowl. Fold the custard into the mascarpone </w:t>
      </w:r>
    </w:p>
    <w:p w:rsidR="005637BB" w:rsidRDefault="005637BB" w:rsidP="005637BB">
      <w:pPr>
        <w:ind w:firstLine="720"/>
      </w:pPr>
      <w:proofErr w:type="gramStart"/>
      <w:r w:rsidRPr="005637BB">
        <w:t>with</w:t>
      </w:r>
      <w:proofErr w:type="gramEnd"/>
      <w:r w:rsidRPr="005637BB">
        <w:t xml:space="preserve"> a rubber spatula until almost combined, then whisk until just smooth (do not overmix or </w:t>
      </w:r>
    </w:p>
    <w:p w:rsidR="005637BB" w:rsidRDefault="005637BB" w:rsidP="005637BB">
      <w:pPr>
        <w:ind w:firstLine="720"/>
      </w:pPr>
      <w:proofErr w:type="gramStart"/>
      <w:r w:rsidRPr="005637BB">
        <w:t>the</w:t>
      </w:r>
      <w:proofErr w:type="gramEnd"/>
      <w:r w:rsidRPr="005637BB">
        <w:t xml:space="preserve"> custard will be grainy).</w:t>
      </w:r>
      <w:r>
        <w:t>&lt;/li&gt;</w:t>
      </w:r>
    </w:p>
    <w:p w:rsidR="005637BB" w:rsidRDefault="005637BB" w:rsidP="005637B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 xml:space="preserve">Combine the espresso and brandy in a shallow bowl. One at a time, dip the ladyfingers in the </w:t>
      </w:r>
    </w:p>
    <w:p w:rsidR="005637BB" w:rsidRDefault="005637BB" w:rsidP="005637BB">
      <w:pPr>
        <w:ind w:firstLine="720"/>
      </w:pPr>
      <w:proofErr w:type="gramStart"/>
      <w:r w:rsidRPr="005637BB">
        <w:t>espresso</w:t>
      </w:r>
      <w:proofErr w:type="gramEnd"/>
      <w:r w:rsidRPr="005637BB">
        <w:t xml:space="preserve"> mixture until soaked but not soggy; arrange 2 rows of about 5 biscuits each in the </w:t>
      </w:r>
    </w:p>
    <w:p w:rsidR="005637BB" w:rsidRDefault="005637BB" w:rsidP="005637BB">
      <w:pPr>
        <w:ind w:firstLine="720"/>
      </w:pPr>
      <w:proofErr w:type="gramStart"/>
      <w:r w:rsidRPr="005637BB">
        <w:t>baking</w:t>
      </w:r>
      <w:proofErr w:type="gramEnd"/>
      <w:r w:rsidRPr="005637BB">
        <w:t xml:space="preserve"> dish. Spread one-third of the mascarpone custard over the ladyfingers. Repeat with a </w:t>
      </w:r>
    </w:p>
    <w:p w:rsidR="005637BB" w:rsidRDefault="005637BB" w:rsidP="005637BB">
      <w:pPr>
        <w:ind w:firstLine="720"/>
      </w:pPr>
      <w:proofErr w:type="gramStart"/>
      <w:r w:rsidRPr="005637BB">
        <w:t>second</w:t>
      </w:r>
      <w:proofErr w:type="gramEnd"/>
      <w:r w:rsidRPr="005637BB">
        <w:t xml:space="preserve"> layer of espresso-dipped ladyfingers, arranging them in the opposite direction. Top with </w:t>
      </w:r>
    </w:p>
    <w:p w:rsidR="005637BB" w:rsidRDefault="005637BB" w:rsidP="005637BB">
      <w:pPr>
        <w:ind w:firstLine="720"/>
      </w:pPr>
      <w:proofErr w:type="gramStart"/>
      <w:r w:rsidRPr="005637BB">
        <w:t>another</w:t>
      </w:r>
      <w:proofErr w:type="gramEnd"/>
      <w:r w:rsidRPr="005637BB">
        <w:t xml:space="preserve"> one-third of the custard. Repeat with the remaining ladyfingers, alternating directions. </w:t>
      </w:r>
    </w:p>
    <w:p w:rsidR="005637BB" w:rsidRDefault="005637BB" w:rsidP="005637BB">
      <w:pPr>
        <w:ind w:firstLine="720"/>
      </w:pPr>
      <w:r w:rsidRPr="005637BB">
        <w:t>Spread the remaining custard on top and dust with the cocoa powder. Cover with plastic wrap</w:t>
      </w:r>
      <w:proofErr w:type="gramStart"/>
      <w:r w:rsidRPr="005637BB">
        <w:t>;</w:t>
      </w:r>
      <w:proofErr w:type="gramEnd"/>
      <w:r w:rsidRPr="005637BB">
        <w:t xml:space="preserve"> </w:t>
      </w:r>
    </w:p>
    <w:p w:rsidR="005637BB" w:rsidRDefault="005637BB" w:rsidP="005637BB">
      <w:pPr>
        <w:ind w:firstLine="720"/>
      </w:pPr>
      <w:proofErr w:type="gramStart"/>
      <w:r w:rsidRPr="005637BB">
        <w:t>refrigerate</w:t>
      </w:r>
      <w:proofErr w:type="gramEnd"/>
      <w:r w:rsidRPr="005637BB">
        <w:t xml:space="preserve"> at least 4 hours, or overnight.</w:t>
      </w:r>
      <w:r>
        <w:t>&lt;/li&gt;</w:t>
      </w:r>
    </w:p>
    <w:p w:rsidR="005637BB" w:rsidRDefault="005637BB" w:rsidP="005637B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5637BB" w:rsidRDefault="005637BB" w:rsidP="005637BB">
      <w:r>
        <w:t xml:space="preserve">           &lt;</w:t>
      </w:r>
      <w:proofErr w:type="gramStart"/>
      <w:r>
        <w:t>li&gt;</w:t>
      </w:r>
      <w:proofErr w:type="gramEnd"/>
      <w:r w:rsidRPr="005637BB">
        <w:t xml:space="preserve">Invert a plate on top of the tiramisu, then flip the tiramisu with the plate. Remove the baking </w:t>
      </w:r>
    </w:p>
    <w:p w:rsidR="005637BB" w:rsidRDefault="005637BB" w:rsidP="005637BB">
      <w:pPr>
        <w:ind w:firstLine="720"/>
      </w:pPr>
      <w:proofErr w:type="gramStart"/>
      <w:r w:rsidRPr="005637BB">
        <w:t>dish</w:t>
      </w:r>
      <w:proofErr w:type="gramEnd"/>
      <w:r w:rsidRPr="005637BB">
        <w:t xml:space="preserve"> and plastic wrap. Invert a serving plate on top of the tiramisu and flip again so it is cocoa-</w:t>
      </w:r>
    </w:p>
    <w:p w:rsidR="005637BB" w:rsidRDefault="005637BB" w:rsidP="005637BB">
      <w:pPr>
        <w:ind w:firstLine="720"/>
      </w:pPr>
      <w:proofErr w:type="gramStart"/>
      <w:r w:rsidRPr="005637BB">
        <w:t>side</w:t>
      </w:r>
      <w:proofErr w:type="gramEnd"/>
      <w:r w:rsidRPr="005637BB">
        <w:t xml:space="preserve"> up. Remove the remaining plastic wrap. Shave curls of chocolate</w:t>
      </w:r>
      <w:r>
        <w:t xml:space="preserve"> on top with a vegetable </w:t>
      </w:r>
    </w:p>
    <w:p w:rsidR="005637BB" w:rsidRDefault="005637BB" w:rsidP="005637BB">
      <w:pPr>
        <w:ind w:firstLine="720"/>
      </w:pPr>
      <w:r>
        <w:t>peeler</w:t>
      </w:r>
      <w:proofErr w:type="gramStart"/>
      <w:r>
        <w:t>.&lt;</w:t>
      </w:r>
      <w:proofErr w:type="gramEnd"/>
      <w:r>
        <w:t>/li&gt;</w:t>
      </w:r>
    </w:p>
    <w:p w:rsidR="005637BB" w:rsidRDefault="005637BB" w:rsidP="005637BB">
      <w:pPr>
        <w:ind w:firstLine="720"/>
      </w:pPr>
      <w:r>
        <w:t xml:space="preserve">           </w:t>
      </w:r>
    </w:p>
    <w:p w:rsidR="005637BB" w:rsidRDefault="005637BB" w:rsidP="005637BB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5637BB" w:rsidRDefault="005637BB" w:rsidP="005637BB">
      <w:r>
        <w:t xml:space="preserve">       &lt;/div&gt;</w:t>
      </w:r>
    </w:p>
    <w:p w:rsidR="005637BB" w:rsidRDefault="005637BB" w:rsidP="005637BB"/>
    <w:p w:rsidR="005637BB" w:rsidRDefault="005637BB" w:rsidP="005637BB">
      <w:r>
        <w:lastRenderedPageBreak/>
        <w:t xml:space="preserve">   &lt;/body&gt;</w:t>
      </w:r>
    </w:p>
    <w:p w:rsidR="005637BB" w:rsidRDefault="005637BB" w:rsidP="005637BB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BB"/>
    <w:rsid w:val="001F29BE"/>
    <w:rsid w:val="003B7066"/>
    <w:rsid w:val="005637BB"/>
    <w:rsid w:val="008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D1C2"/>
  <w15:chartTrackingRefBased/>
  <w15:docId w15:val="{A51F8C4B-7A49-448D-8358-C7E89A6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78D19523</Template>
  <TotalTime>8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2019-04-02T18:35:00Z</dcterms:created>
  <dcterms:modified xsi:type="dcterms:W3CDTF">2019-04-02T18:43:00Z</dcterms:modified>
</cp:coreProperties>
</file>
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153B" w:rsidRDefault="00CC153B" w:rsidP="00CC153B">
      <w:proofErr w:type="gramStart"/>
      <w:r>
        <w:t>&lt;!DOCTYPE</w:t>
      </w:r>
      <w:proofErr w:type="gramEnd"/>
      <w:r>
        <w:t xml:space="preserve"> html&gt;</w:t>
      </w:r>
    </w:p>
    <w:p w:rsidR="00CC153B" w:rsidRDefault="00CC153B" w:rsidP="00CC153B">
      <w:r>
        <w:t>&lt;</w:t>
      </w:r>
      <w:proofErr w:type="gramStart"/>
      <w:r>
        <w:t>html</w:t>
      </w:r>
      <w:proofErr w:type="gramEnd"/>
      <w:r>
        <w:t>&gt;</w:t>
      </w:r>
    </w:p>
    <w:p w:rsidR="00CC153B" w:rsidRDefault="00CC153B" w:rsidP="00CC153B">
      <w:r>
        <w:t xml:space="preserve">   &lt;</w:t>
      </w:r>
      <w:proofErr w:type="gramStart"/>
      <w:r>
        <w:t>head</w:t>
      </w:r>
      <w:proofErr w:type="gramEnd"/>
      <w:r>
        <w:t>&gt;</w:t>
      </w:r>
    </w:p>
    <w:p w:rsidR="00CC153B" w:rsidRDefault="00CC153B" w:rsidP="00CC153B">
      <w:r>
        <w:t xml:space="preserve">      &lt;</w:t>
      </w:r>
      <w:proofErr w:type="gramStart"/>
      <w:r>
        <w:t>title</w:t>
      </w:r>
      <w:proofErr w:type="gramEnd"/>
      <w:r>
        <w:t xml:space="preserve">&gt;    </w:t>
      </w:r>
      <w:r>
        <w:t>Pepperoni Pizza</w:t>
      </w:r>
      <w:r>
        <w:t xml:space="preserve">       &lt;/title&gt;</w:t>
      </w:r>
    </w:p>
    <w:p w:rsidR="00CC153B" w:rsidRDefault="00CC153B" w:rsidP="00CC153B">
      <w:r>
        <w:t xml:space="preserve">       &lt;</w:t>
      </w:r>
      <w:proofErr w:type="gramStart"/>
      <w:r>
        <w:t>meta</w:t>
      </w:r>
      <w:proofErr w:type="gramEnd"/>
      <w:r>
        <w:t xml:space="preserve"> name="viewport" content="width=device-width, initial-scale=1"&gt;</w:t>
      </w:r>
    </w:p>
    <w:p w:rsidR="00CC153B" w:rsidRDefault="00CC153B" w:rsidP="00CC153B">
      <w:r>
        <w:t xml:space="preserve">     &lt;link </w:t>
      </w:r>
      <w:proofErr w:type="spellStart"/>
      <w:r>
        <w:t>rel</w:t>
      </w:r>
      <w:proofErr w:type="spellEnd"/>
      <w:r>
        <w:t>="stylesheet" type="text/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="Code4Recipes.css"&gt;</w:t>
      </w:r>
    </w:p>
    <w:p w:rsidR="00CC153B" w:rsidRDefault="00CC153B" w:rsidP="00CC153B">
      <w:r>
        <w:t xml:space="preserve">   &lt;/head&gt;</w:t>
      </w:r>
    </w:p>
    <w:p w:rsidR="00CC153B" w:rsidRDefault="00CC153B" w:rsidP="00CC153B">
      <w:r>
        <w:t xml:space="preserve">   &lt;</w:t>
      </w:r>
      <w:proofErr w:type="gramStart"/>
      <w:r>
        <w:t>body</w:t>
      </w:r>
      <w:proofErr w:type="gramEnd"/>
      <w:r>
        <w:t>&gt;</w:t>
      </w:r>
    </w:p>
    <w:p w:rsidR="00CC153B" w:rsidRDefault="00CC153B" w:rsidP="00CC153B">
      <w:r>
        <w:t xml:space="preserve">       </w:t>
      </w:r>
    </w:p>
    <w:p w:rsidR="00CC153B" w:rsidRDefault="00CC153B" w:rsidP="00CC153B">
      <w:r>
        <w:t xml:space="preserve">       &lt;div class="content"&gt;</w:t>
      </w:r>
    </w:p>
    <w:p w:rsidR="00CC153B" w:rsidRDefault="00CC153B" w:rsidP="00CC153B">
      <w:r>
        <w:t xml:space="preserve">       &lt;p&gt;</w:t>
      </w:r>
      <w:r>
        <w:t>Pepperoni Pizza</w:t>
      </w:r>
      <w:r>
        <w:t>&lt;/p&gt;</w:t>
      </w:r>
    </w:p>
    <w:p w:rsidR="00CC153B" w:rsidRDefault="00CC153B" w:rsidP="00CC153B">
      <w:r>
        <w:t xml:space="preserve">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r>
        <w:t>PepperoniPizza</w:t>
      </w:r>
      <w:r>
        <w:t>.jpg" alt = "</w:t>
      </w:r>
      <w:r>
        <w:t>Pepperoni Pizza</w:t>
      </w:r>
      <w:r>
        <w:t xml:space="preserve">" style = "width: </w:t>
      </w:r>
      <w:proofErr w:type="gramStart"/>
      <w:r>
        <w:t>100%</w:t>
      </w:r>
      <w:proofErr w:type="gramEnd"/>
      <w:r>
        <w:t>"/&gt;</w:t>
      </w:r>
    </w:p>
    <w:p w:rsidR="00CC153B" w:rsidRDefault="00CC153B" w:rsidP="00CC153B">
      <w:r>
        <w:t xml:space="preserve">       </w:t>
      </w:r>
    </w:p>
    <w:p w:rsidR="00CC153B" w:rsidRDefault="00CC153B" w:rsidP="00CC153B">
      <w:r>
        <w:t xml:space="preserve">           &lt;p&gt;Ingredients&lt;/p&gt;</w:t>
      </w:r>
    </w:p>
    <w:p w:rsidR="00CC153B" w:rsidRDefault="00CC153B" w:rsidP="00CC153B">
      <w:r>
        <w:t xml:space="preserve">       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CC153B" w:rsidRDefault="00CC153B" w:rsidP="00CC153B">
      <w:r>
        <w:t xml:space="preserve">           &lt;</w:t>
      </w:r>
      <w:proofErr w:type="gramStart"/>
      <w:r>
        <w:t>li&gt;</w:t>
      </w:r>
      <w:proofErr w:type="gramEnd"/>
      <w:r w:rsidRPr="00CC153B">
        <w:t>1 cup tomato</w:t>
      </w:r>
      <w:bookmarkStart w:id="0" w:name="_GoBack"/>
      <w:bookmarkEnd w:id="0"/>
      <w:r w:rsidRPr="00CC153B">
        <w:t>-and-basil pasta sauce</w:t>
      </w:r>
      <w:r>
        <w:t>&lt;/li&gt;</w:t>
      </w:r>
    </w:p>
    <w:p w:rsidR="00CC153B" w:rsidRDefault="00CC153B" w:rsidP="00CC153B">
      <w:r>
        <w:t xml:space="preserve">           &lt;</w:t>
      </w:r>
      <w:proofErr w:type="gramStart"/>
      <w:r>
        <w:t>li&gt;</w:t>
      </w:r>
      <w:proofErr w:type="gramEnd"/>
      <w:r w:rsidRPr="00CC153B">
        <w:t>1 (10-oz.) package prebaked whole wheat thin Italian pizza crust</w:t>
      </w:r>
      <w:r>
        <w:t>&lt;/li&gt;</w:t>
      </w:r>
    </w:p>
    <w:p w:rsidR="00CC153B" w:rsidRDefault="00CC153B" w:rsidP="00CC153B">
      <w:r>
        <w:t xml:space="preserve">           &lt;</w:t>
      </w:r>
      <w:proofErr w:type="gramStart"/>
      <w:r>
        <w:t>li&gt;</w:t>
      </w:r>
      <w:proofErr w:type="gramEnd"/>
      <w:r w:rsidRPr="00CC153B">
        <w:t>1/4 cup turkey pepperoni slices (about 24)</w:t>
      </w:r>
      <w:r>
        <w:t>&lt;/li&gt;</w:t>
      </w:r>
    </w:p>
    <w:p w:rsidR="00CC153B" w:rsidRDefault="00CC153B" w:rsidP="00CC153B">
      <w:r>
        <w:t xml:space="preserve">           &lt;</w:t>
      </w:r>
      <w:proofErr w:type="gramStart"/>
      <w:r>
        <w:t>li&gt;</w:t>
      </w:r>
      <w:proofErr w:type="gramEnd"/>
      <w:r w:rsidRPr="00CC153B">
        <w:t>1 1/2 cups (6 oz.) part-skim mozzarella cheese</w:t>
      </w:r>
      <w:r>
        <w:t>&lt;/li&gt;</w:t>
      </w:r>
    </w:p>
    <w:p w:rsidR="00CC153B" w:rsidRDefault="00CC153B" w:rsidP="00CC153B">
      <w:r>
        <w:t xml:space="preserve">           </w:t>
      </w:r>
    </w:p>
    <w:p w:rsidR="00CC153B" w:rsidRDefault="00CC153B" w:rsidP="00CC153B">
      <w:r>
        <w:t xml:space="preserve">       &lt;/</w:t>
      </w:r>
      <w:proofErr w:type="spellStart"/>
      <w:r>
        <w:t>ul</w:t>
      </w:r>
      <w:proofErr w:type="spellEnd"/>
      <w:r>
        <w:t>&gt;</w:t>
      </w:r>
    </w:p>
    <w:p w:rsidR="00CC153B" w:rsidRDefault="00CC153B" w:rsidP="00CC153B">
      <w:r>
        <w:t xml:space="preserve">       </w:t>
      </w:r>
    </w:p>
    <w:p w:rsidR="00CC153B" w:rsidRDefault="00CC153B" w:rsidP="00CC153B">
      <w:r>
        <w:t xml:space="preserve">       &lt;p&gt;Instructions&lt;/p&gt;</w:t>
      </w:r>
    </w:p>
    <w:p w:rsidR="00CC153B" w:rsidRDefault="00CC153B" w:rsidP="00CC153B">
      <w:r>
        <w:t xml:space="preserve">       &lt;</w:t>
      </w:r>
      <w:proofErr w:type="spellStart"/>
      <w:proofErr w:type="gramStart"/>
      <w:r>
        <w:t>ol</w:t>
      </w:r>
      <w:proofErr w:type="spellEnd"/>
      <w:proofErr w:type="gramEnd"/>
      <w:r>
        <w:t>&gt;</w:t>
      </w:r>
    </w:p>
    <w:p w:rsidR="00CC153B" w:rsidRDefault="00CC153B" w:rsidP="00CC153B">
      <w:r>
        <w:t xml:space="preserve">           &lt;</w:t>
      </w:r>
      <w:proofErr w:type="gramStart"/>
      <w:r>
        <w:t>li&gt;</w:t>
      </w:r>
      <w:proofErr w:type="gramEnd"/>
      <w:r w:rsidRPr="00CC153B">
        <w:t xml:space="preserve">Spoon tomato-and-basil pasta sauce evenly over crust, leaving a 1-inch border around edges. </w:t>
      </w:r>
    </w:p>
    <w:p w:rsidR="00CC153B" w:rsidRDefault="00CC153B" w:rsidP="00CC153B">
      <w:pPr>
        <w:ind w:firstLine="720"/>
      </w:pPr>
      <w:r w:rsidRPr="00CC153B">
        <w:t>Top with half of pepperoni slices. Sprinkle with cheese. Top with remaining pepperoni</w:t>
      </w:r>
      <w:proofErr w:type="gramStart"/>
      <w:r w:rsidRPr="00CC153B">
        <w:t>.</w:t>
      </w:r>
      <w:r>
        <w:t>&lt;</w:t>
      </w:r>
      <w:proofErr w:type="gramEnd"/>
      <w:r>
        <w:t>/li&gt;</w:t>
      </w:r>
    </w:p>
    <w:p w:rsidR="00CC153B" w:rsidRDefault="00CC153B" w:rsidP="00CC153B">
      <w:r>
        <w:t xml:space="preserve">           &lt;</w:t>
      </w:r>
      <w:proofErr w:type="spellStart"/>
      <w:r>
        <w:t>br</w:t>
      </w:r>
      <w:proofErr w:type="spellEnd"/>
      <w:r>
        <w:t xml:space="preserve"> /&gt;</w:t>
      </w:r>
    </w:p>
    <w:p w:rsidR="00CC153B" w:rsidRDefault="00CC153B" w:rsidP="00CC153B">
      <w:r>
        <w:t xml:space="preserve">           &lt;</w:t>
      </w:r>
      <w:proofErr w:type="gramStart"/>
      <w:r>
        <w:t>li&gt;</w:t>
      </w:r>
      <w:proofErr w:type="gramEnd"/>
      <w:r w:rsidRPr="00CC153B">
        <w:t xml:space="preserve">Bake pizza at 450° directly on oven rack 11 to 12 minutes or until crust is golden and cheese is </w:t>
      </w:r>
    </w:p>
    <w:p w:rsidR="00CC153B" w:rsidRDefault="00CC153B" w:rsidP="00CC153B">
      <w:pPr>
        <w:ind w:firstLine="720"/>
      </w:pPr>
      <w:proofErr w:type="gramStart"/>
      <w:r w:rsidRPr="00CC153B">
        <w:t>melted</w:t>
      </w:r>
      <w:proofErr w:type="gramEnd"/>
      <w:r w:rsidRPr="00CC153B">
        <w:t xml:space="preserve">. Cut into </w:t>
      </w:r>
      <w:proofErr w:type="gramStart"/>
      <w:r w:rsidRPr="00CC153B">
        <w:t>6</w:t>
      </w:r>
      <w:proofErr w:type="gramEnd"/>
      <w:r w:rsidRPr="00CC153B">
        <w:t xml:space="preserve"> slices. Serve immediately</w:t>
      </w:r>
      <w:proofErr w:type="gramStart"/>
      <w:r w:rsidRPr="00CC153B">
        <w:t>.</w:t>
      </w:r>
      <w:r>
        <w:t>&lt;</w:t>
      </w:r>
      <w:proofErr w:type="gramEnd"/>
      <w:r>
        <w:t>/li&gt;</w:t>
      </w:r>
    </w:p>
    <w:p w:rsidR="00CC153B" w:rsidRDefault="00CC153B" w:rsidP="00CC153B">
      <w:r>
        <w:lastRenderedPageBreak/>
        <w:t xml:space="preserve">           &lt;</w:t>
      </w:r>
      <w:proofErr w:type="spellStart"/>
      <w:r>
        <w:t>br</w:t>
      </w:r>
      <w:proofErr w:type="spellEnd"/>
      <w:r>
        <w:t xml:space="preserve"> /&gt;</w:t>
      </w:r>
    </w:p>
    <w:p w:rsidR="00CC153B" w:rsidRDefault="00CC153B" w:rsidP="00CC153B">
      <w:r>
        <w:t xml:space="preserve">           &lt;</w:t>
      </w:r>
      <w:proofErr w:type="gramStart"/>
      <w:r>
        <w:t>li&gt;</w:t>
      </w:r>
      <w:proofErr w:type="gramEnd"/>
      <w:r w:rsidRPr="00CC153B">
        <w:t xml:space="preserve">Note: For testing purposes only, we used Boboli 100% Whole Wheat Thin Pizza Crust and </w:t>
      </w:r>
    </w:p>
    <w:p w:rsidR="00CC153B" w:rsidRDefault="00CC153B" w:rsidP="00CC153B">
      <w:pPr>
        <w:ind w:firstLine="720"/>
      </w:pPr>
      <w:proofErr w:type="spellStart"/>
      <w:r w:rsidRPr="00CC153B">
        <w:t>Classico</w:t>
      </w:r>
      <w:proofErr w:type="spellEnd"/>
      <w:r w:rsidRPr="00CC153B">
        <w:t xml:space="preserve"> Tomato &amp; Basil Pasta Sauce</w:t>
      </w:r>
      <w:proofErr w:type="gramStart"/>
      <w:r w:rsidRPr="00CC153B">
        <w:t>.</w:t>
      </w:r>
      <w:r>
        <w:t>&lt;</w:t>
      </w:r>
      <w:proofErr w:type="gramEnd"/>
      <w:r>
        <w:t>/li&gt;</w:t>
      </w:r>
    </w:p>
    <w:p w:rsidR="00CC153B" w:rsidRDefault="00CC153B" w:rsidP="00CC153B">
      <w:pPr>
        <w:ind w:firstLine="720"/>
      </w:pPr>
      <w:r>
        <w:t xml:space="preserve">           </w:t>
      </w:r>
    </w:p>
    <w:p w:rsidR="00CC153B" w:rsidRDefault="00CC153B" w:rsidP="00CC153B">
      <w:r>
        <w:t xml:space="preserve">       &lt;/</w:t>
      </w:r>
      <w:proofErr w:type="spellStart"/>
      <w:r>
        <w:t>ol</w:t>
      </w:r>
      <w:proofErr w:type="spellEnd"/>
      <w:r>
        <w:t>&gt;</w:t>
      </w:r>
    </w:p>
    <w:p w:rsidR="00CC153B" w:rsidRDefault="00CC153B" w:rsidP="00CC153B">
      <w:r>
        <w:t xml:space="preserve">       &lt;/div&gt;</w:t>
      </w:r>
    </w:p>
    <w:p w:rsidR="00CC153B" w:rsidRDefault="00CC153B" w:rsidP="00CC153B"/>
    <w:p w:rsidR="00CC153B" w:rsidRDefault="00CC153B" w:rsidP="00CC153B">
      <w:r>
        <w:t xml:space="preserve">   &lt;/body&gt;</w:t>
      </w:r>
    </w:p>
    <w:p w:rsidR="00CC153B" w:rsidRDefault="00CC153B" w:rsidP="00CC153B">
      <w:r>
        <w:t>&lt;/html&gt;</w:t>
      </w:r>
    </w:p>
    <w:p w:rsidR="00874151" w:rsidRDefault="00874151"/>
    <w:sectPr w:rsidR="008741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53B"/>
    <w:rsid w:val="001F29BE"/>
    <w:rsid w:val="003B7066"/>
    <w:rsid w:val="00874151"/>
    <w:rsid w:val="00CC1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E4DA4"/>
  <w15:chartTrackingRefBased/>
  <w15:docId w15:val="{4443FEA6-3C6B-45E0-BED6-D7252B1FC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FAF3AA02</Template>
  <TotalTime>8</TotalTime>
  <Pages>2</Pages>
  <Words>208</Words>
  <Characters>1187</Characters>
  <Application>Microsoft Office Word</Application>
  <DocSecurity>0</DocSecurity>
  <Lines>9</Lines>
  <Paragraphs>2</Paragraphs>
  <ScaleCrop>false</ScaleCrop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dtroyer</dc:creator>
  <cp:keywords/>
  <dc:description/>
  <cp:lastModifiedBy>dtroyer</cp:lastModifiedBy>
  <cp:revision>1</cp:revision>
  <dcterms:created xsi:type="dcterms:W3CDTF">2019-04-02T18:26:00Z</dcterms:created>
  <dcterms:modified xsi:type="dcterms:W3CDTF">2019-04-02T18:34:00Z</dcterms:modified>
</cp:coreProperties>
</file>
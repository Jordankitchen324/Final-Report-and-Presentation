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76" w:rsidRDefault="003C7F76" w:rsidP="003C7F76">
      <w:proofErr w:type="gramStart"/>
      <w:r>
        <w:t>&lt;!DOCTYPE</w:t>
      </w:r>
      <w:proofErr w:type="gramEnd"/>
      <w:r>
        <w:t xml:space="preserve"> html&gt;</w:t>
      </w:r>
    </w:p>
    <w:p w:rsidR="003C7F76" w:rsidRDefault="003C7F76" w:rsidP="003C7F76">
      <w:r>
        <w:t>&lt;</w:t>
      </w:r>
      <w:proofErr w:type="gramStart"/>
      <w:r>
        <w:t>html</w:t>
      </w:r>
      <w:proofErr w:type="gramEnd"/>
      <w:r>
        <w:t>&gt;</w:t>
      </w:r>
    </w:p>
    <w:p w:rsidR="003C7F76" w:rsidRDefault="003C7F76" w:rsidP="003C7F76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C7F76" w:rsidRDefault="003C7F76" w:rsidP="003C7F76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r>
        <w:t>Entrecote Steak</w:t>
      </w:r>
      <w:r>
        <w:t xml:space="preserve"> Recipe       &lt;/title&gt;</w:t>
      </w:r>
    </w:p>
    <w:p w:rsidR="003C7F76" w:rsidRDefault="003C7F76" w:rsidP="003C7F76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C7F76" w:rsidRDefault="003C7F76" w:rsidP="003C7F76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3C7F76" w:rsidRDefault="003C7F76" w:rsidP="003C7F76">
      <w:r>
        <w:t xml:space="preserve">   &lt;/head&gt;</w:t>
      </w:r>
    </w:p>
    <w:p w:rsidR="003C7F76" w:rsidRDefault="003C7F76" w:rsidP="003C7F76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3C7F76" w:rsidRDefault="003C7F76" w:rsidP="003C7F76">
      <w:r>
        <w:t xml:space="preserve">       </w:t>
      </w:r>
    </w:p>
    <w:p w:rsidR="003C7F76" w:rsidRDefault="003C7F76" w:rsidP="003C7F76">
      <w:r>
        <w:t xml:space="preserve">       &lt;div class="content"&gt;</w:t>
      </w:r>
    </w:p>
    <w:p w:rsidR="003C7F76" w:rsidRDefault="003C7F76" w:rsidP="003C7F76">
      <w:r>
        <w:t xml:space="preserve">       &lt;p&gt;</w:t>
      </w:r>
      <w:r>
        <w:t>Entrecote Steak</w:t>
      </w:r>
      <w:r>
        <w:t>&lt;/p&gt;</w:t>
      </w:r>
    </w:p>
    <w:p w:rsidR="003C7F76" w:rsidRDefault="003C7F76" w:rsidP="003C7F76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bookmarkStart w:id="0" w:name="_GoBack"/>
      <w:r>
        <w:t>EntrecoteSteak</w:t>
      </w:r>
      <w:bookmarkEnd w:id="0"/>
      <w:r>
        <w:t>.jpg" alt = "</w:t>
      </w:r>
      <w:r>
        <w:t>Entrecote Steak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3C7F76" w:rsidRDefault="003C7F76" w:rsidP="003C7F76">
      <w:r>
        <w:t xml:space="preserve">       </w:t>
      </w:r>
    </w:p>
    <w:p w:rsidR="003C7F76" w:rsidRDefault="003C7F76" w:rsidP="003C7F76">
      <w:r>
        <w:t xml:space="preserve">           &lt;p&gt;Ingredients&lt;/p&gt;</w:t>
      </w:r>
    </w:p>
    <w:p w:rsidR="003C7F76" w:rsidRDefault="003C7F76" w:rsidP="003C7F76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2 (1 1/4-inch-thick) boneless rib-eye steaks (16 ounces each)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 tablespoon vegetable oil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1/4 cup dry white wine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1/4 cup white-wine vinegar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1/4 cup finely chopped shallots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2 tablespoons chopped fresh tarragon, divided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3 large egg yolks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 stick unsalted butter, cut into 8 pieces</w:t>
      </w:r>
      <w:r>
        <w:t>&lt;/li&gt;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>1/2 teaspoon fresh lemon juic</w:t>
      </w:r>
      <w:r>
        <w:t>e&lt;/li&gt;</w:t>
      </w:r>
    </w:p>
    <w:p w:rsidR="003C7F76" w:rsidRDefault="003C7F76" w:rsidP="003C7F76">
      <w:r>
        <w:t xml:space="preserve">           </w:t>
      </w:r>
    </w:p>
    <w:p w:rsidR="003C7F76" w:rsidRDefault="003C7F76" w:rsidP="003C7F76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3C7F76" w:rsidRDefault="003C7F76" w:rsidP="003C7F76">
      <w:r>
        <w:t xml:space="preserve">       </w:t>
      </w:r>
    </w:p>
    <w:p w:rsidR="003C7F76" w:rsidRDefault="003C7F76" w:rsidP="003C7F76">
      <w:r>
        <w:t xml:space="preserve">       &lt;p&gt;Instructions&lt;/p&gt;</w:t>
      </w:r>
    </w:p>
    <w:p w:rsidR="003C7F76" w:rsidRDefault="003C7F76" w:rsidP="003C7F76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C7F76" w:rsidRDefault="003C7F76" w:rsidP="003C7F76">
      <w:r>
        <w:lastRenderedPageBreak/>
        <w:t xml:space="preserve">           &lt;</w:t>
      </w:r>
      <w:proofErr w:type="gramStart"/>
      <w:r>
        <w:t>li&gt;</w:t>
      </w:r>
      <w:proofErr w:type="gramEnd"/>
      <w:r w:rsidRPr="003C7F76">
        <w:t xml:space="preserve">Halve steaks crosswise, then pat dry and sprinkle all over with 1 teaspoon salt and 1/2 </w:t>
      </w:r>
    </w:p>
    <w:p w:rsidR="003C7F76" w:rsidRDefault="003C7F76" w:rsidP="003C7F76">
      <w:pPr>
        <w:ind w:firstLine="720"/>
      </w:pPr>
      <w:proofErr w:type="gramStart"/>
      <w:r w:rsidRPr="003C7F76">
        <w:t>teaspoon</w:t>
      </w:r>
      <w:proofErr w:type="gramEnd"/>
      <w:r w:rsidRPr="003C7F76">
        <w:t xml:space="preserve"> pepper</w:t>
      </w:r>
      <w:r>
        <w:t>.&lt;/li&gt;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>
        <w:t xml:space="preserve">Heat a 12-inch heavy ovenproof skillet (not nonstick) over medium heat until hot, then add oil, </w:t>
      </w:r>
    </w:p>
    <w:p w:rsidR="003C7F76" w:rsidRDefault="003C7F76" w:rsidP="003C7F76">
      <w:pPr>
        <w:ind w:firstLine="720"/>
      </w:pPr>
      <w:proofErr w:type="gramStart"/>
      <w:r>
        <w:t>swirling</w:t>
      </w:r>
      <w:proofErr w:type="gramEnd"/>
      <w:r>
        <w:t xml:space="preserve"> skillet to coat bottom, and cook steaks 5 minutes per side for medium-rare.</w:t>
      </w:r>
    </w:p>
    <w:p w:rsidR="003C7F76" w:rsidRDefault="003C7F76" w:rsidP="003C7F76">
      <w:pPr>
        <w:ind w:firstLine="720"/>
      </w:pPr>
      <w:r>
        <w:t>Transfer steaks to a platter and let stand, &lt;/li&gt;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>
        <w:t xml:space="preserve">By now, your water should be boiling. Blanch the bean sprouts for about </w:t>
      </w:r>
      <w:proofErr w:type="gramStart"/>
      <w:r>
        <w:t>5</w:t>
      </w:r>
      <w:proofErr w:type="gramEnd"/>
      <w:r>
        <w:t xml:space="preserve"> </w:t>
      </w:r>
    </w:p>
    <w:p w:rsidR="003C7F76" w:rsidRDefault="003C7F76" w:rsidP="003C7F76">
      <w:r>
        <w:t xml:space="preserve">               </w:t>
      </w:r>
      <w:proofErr w:type="gramStart"/>
      <w:r>
        <w:t>minutes</w:t>
      </w:r>
      <w:proofErr w:type="gramEnd"/>
      <w:r>
        <w:t xml:space="preserve">, and remove with a slotted spoon to a colander to drain. Then add </w:t>
      </w:r>
    </w:p>
    <w:p w:rsidR="003C7F76" w:rsidRDefault="003C7F76" w:rsidP="003C7F76">
      <w:r>
        <w:t xml:space="preserve">               </w:t>
      </w:r>
      <w:proofErr w:type="gramStart"/>
      <w:r>
        <w:t>the</w:t>
      </w:r>
      <w:proofErr w:type="gramEnd"/>
      <w:r>
        <w:t xml:space="preserve"> watercress to the same pot of boiling water, and blanch for 1 minute. </w:t>
      </w:r>
    </w:p>
    <w:p w:rsidR="003C7F76" w:rsidRDefault="003C7F76" w:rsidP="003C7F76">
      <w:r>
        <w:t xml:space="preserve">               Set aside in another colander to drain</w:t>
      </w:r>
      <w:proofErr w:type="gramStart"/>
      <w:r>
        <w:t>.&lt;</w:t>
      </w:r>
      <w:proofErr w:type="gramEnd"/>
      <w:r>
        <w:t>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</w:t>
      </w:r>
      <w:proofErr w:type="gramEnd"/>
      <w:r>
        <w:t>&gt;</w:t>
      </w:r>
      <w:r>
        <w:t xml:space="preserve"> </w:t>
      </w:r>
      <w:r w:rsidRPr="003C7F76">
        <w:t>Transfer steaks to a platter and let stand, loosely covered with foil, 5 minutes.</w:t>
      </w:r>
      <w:r>
        <w:t>&lt;/li&gt;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 xml:space="preserve">Boil wine, vinegar, shallots, and 1 tablespoon tarragon in a small heavy saucepan until liquid is </w:t>
      </w:r>
    </w:p>
    <w:p w:rsidR="003C7F76" w:rsidRDefault="003C7F76" w:rsidP="003C7F76">
      <w:pPr>
        <w:ind w:firstLine="720"/>
      </w:pPr>
      <w:proofErr w:type="gramStart"/>
      <w:r w:rsidRPr="003C7F76">
        <w:t>reduced</w:t>
      </w:r>
      <w:proofErr w:type="gramEnd"/>
      <w:r w:rsidRPr="003C7F76">
        <w:t xml:space="preserve"> to 2 tablespoons, then strain through a fine-mesh sieve set into a medium metal bowl, </w:t>
      </w:r>
    </w:p>
    <w:p w:rsidR="003C7F76" w:rsidRDefault="003C7F76" w:rsidP="003C7F76">
      <w:pPr>
        <w:ind w:firstLine="720"/>
      </w:pPr>
      <w:proofErr w:type="gramStart"/>
      <w:r w:rsidRPr="003C7F76">
        <w:t>pressing</w:t>
      </w:r>
      <w:proofErr w:type="gramEnd"/>
      <w:r w:rsidRPr="003C7F76">
        <w:t xml:space="preserve"> on and then discarding solids.</w:t>
      </w:r>
      <w:r>
        <w:t>&lt;/li&gt;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 xml:space="preserve">Whisk yolks into vinegar mixture, then set bowl over a pan of barely simmering water and </w:t>
      </w:r>
    </w:p>
    <w:p w:rsidR="003C7F76" w:rsidRDefault="003C7F76" w:rsidP="003C7F76">
      <w:pPr>
        <w:ind w:firstLine="720"/>
      </w:pPr>
      <w:proofErr w:type="gramStart"/>
      <w:r w:rsidRPr="003C7F76">
        <w:t>cook</w:t>
      </w:r>
      <w:proofErr w:type="gramEnd"/>
      <w:r w:rsidRPr="003C7F76">
        <w:t>, whisking constantly, until yolks have thickened slightly.</w:t>
      </w:r>
      <w:r>
        <w:t>&lt;/li&gt;</w:t>
      </w:r>
    </w:p>
    <w:p w:rsidR="003C7F76" w:rsidRDefault="003C7F76" w:rsidP="003C7F76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3C7F76" w:rsidRDefault="003C7F76" w:rsidP="003C7F76">
      <w:r>
        <w:t xml:space="preserve">           &lt;</w:t>
      </w:r>
      <w:proofErr w:type="gramStart"/>
      <w:r>
        <w:t>li&gt;</w:t>
      </w:r>
      <w:proofErr w:type="gramEnd"/>
      <w:r w:rsidRPr="003C7F76">
        <w:t xml:space="preserve">Whisk in butter 1 piece at a time, adding each piece before previous one has melted </w:t>
      </w:r>
    </w:p>
    <w:p w:rsidR="003C7F76" w:rsidRDefault="003C7F76" w:rsidP="003C7F76">
      <w:pPr>
        <w:ind w:firstLine="720"/>
      </w:pPr>
      <w:proofErr w:type="gramStart"/>
      <w:r w:rsidRPr="003C7F76">
        <w:t>completely</w:t>
      </w:r>
      <w:proofErr w:type="gramEnd"/>
      <w:r w:rsidRPr="003C7F76">
        <w:t xml:space="preserve">. Remove from heat and whisk in lemon juice, remaining tablespoon tarragon, 1/2 </w:t>
      </w:r>
    </w:p>
    <w:p w:rsidR="003C7F76" w:rsidRDefault="003C7F76" w:rsidP="003C7F76">
      <w:pPr>
        <w:ind w:firstLine="720"/>
      </w:pPr>
      <w:proofErr w:type="gramStart"/>
      <w:r w:rsidRPr="003C7F76">
        <w:t>teaspoon</w:t>
      </w:r>
      <w:proofErr w:type="gramEnd"/>
      <w:r w:rsidRPr="003C7F76">
        <w:t xml:space="preserve"> salt, and 1</w:t>
      </w:r>
      <w:r>
        <w:t>/2 teaspoon pepper</w:t>
      </w:r>
      <w:r w:rsidRPr="003C7F76">
        <w:t>. Serve steaks with sauce</w:t>
      </w:r>
      <w:proofErr w:type="gramStart"/>
      <w:r w:rsidRPr="003C7F76">
        <w:t>.</w:t>
      </w:r>
      <w:r>
        <w:t>&lt;</w:t>
      </w:r>
      <w:proofErr w:type="gramEnd"/>
      <w:r>
        <w:t>/li&gt;</w:t>
      </w:r>
    </w:p>
    <w:p w:rsidR="003C7F76" w:rsidRDefault="003C7F76" w:rsidP="003C7F76">
      <w:r>
        <w:t xml:space="preserve">           </w:t>
      </w:r>
    </w:p>
    <w:p w:rsidR="003C7F76" w:rsidRDefault="003C7F76" w:rsidP="003C7F76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3C7F76" w:rsidRDefault="003C7F76" w:rsidP="003C7F76">
      <w:r>
        <w:t xml:space="preserve">       &lt;/div&gt;</w:t>
      </w:r>
    </w:p>
    <w:p w:rsidR="003C7F76" w:rsidRDefault="003C7F76" w:rsidP="003C7F76"/>
    <w:p w:rsidR="003C7F76" w:rsidRDefault="003C7F76" w:rsidP="003C7F76">
      <w:r>
        <w:t xml:space="preserve">   &lt;/body&gt;</w:t>
      </w:r>
    </w:p>
    <w:p w:rsidR="003C7F76" w:rsidRDefault="003C7F76" w:rsidP="003C7F76">
      <w:r>
        <w:lastRenderedPageBreak/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76"/>
    <w:rsid w:val="001F29BE"/>
    <w:rsid w:val="003B7066"/>
    <w:rsid w:val="003C7F76"/>
    <w:rsid w:val="008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AE07"/>
  <w15:chartTrackingRefBased/>
  <w15:docId w15:val="{B34193FD-529B-41D2-B4D0-EC1C4388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F4CDBB22</Template>
  <TotalTime>9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2019-04-02T20:16:00Z</dcterms:created>
  <dcterms:modified xsi:type="dcterms:W3CDTF">2019-04-02T20:25:00Z</dcterms:modified>
</cp:coreProperties>
</file>
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85" w:rsidRDefault="00831B85" w:rsidP="00831B85">
      <w:proofErr w:type="gramStart"/>
      <w:r>
        <w:t>&lt;!DOCTYPE</w:t>
      </w:r>
      <w:proofErr w:type="gramEnd"/>
      <w:r>
        <w:t xml:space="preserve"> html&gt;</w:t>
      </w:r>
    </w:p>
    <w:p w:rsidR="00831B85" w:rsidRDefault="00831B85" w:rsidP="00831B85">
      <w:r>
        <w:t>&lt;</w:t>
      </w:r>
      <w:proofErr w:type="gramStart"/>
      <w:r>
        <w:t>html</w:t>
      </w:r>
      <w:proofErr w:type="gramEnd"/>
      <w:r>
        <w:t>&gt;</w:t>
      </w:r>
    </w:p>
    <w:p w:rsidR="00831B85" w:rsidRDefault="00831B85" w:rsidP="00831B85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831B85" w:rsidRDefault="00831B85" w:rsidP="00831B85">
      <w:r>
        <w:t xml:space="preserve">      &lt;</w:t>
      </w:r>
      <w:proofErr w:type="gramStart"/>
      <w:r>
        <w:t>title</w:t>
      </w:r>
      <w:proofErr w:type="gramEnd"/>
      <w:r>
        <w:t xml:space="preserve">&gt;    </w:t>
      </w:r>
      <w:r>
        <w:t>Beef Bourguignon</w:t>
      </w:r>
      <w:r>
        <w:t xml:space="preserve"> Recipe       &lt;/title&gt;</w:t>
      </w:r>
    </w:p>
    <w:p w:rsidR="00831B85" w:rsidRDefault="00831B85" w:rsidP="00831B85">
      <w:r>
        <w:t xml:space="preserve">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831B85" w:rsidRDefault="00831B85" w:rsidP="00831B85">
      <w:r>
        <w:t xml:space="preserve">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="Code4Recipes.css"&gt;</w:t>
      </w:r>
    </w:p>
    <w:p w:rsidR="00831B85" w:rsidRDefault="00831B85" w:rsidP="00831B85">
      <w:r>
        <w:t xml:space="preserve">   &lt;/head&gt;</w:t>
      </w:r>
    </w:p>
    <w:p w:rsidR="00831B85" w:rsidRDefault="00831B85" w:rsidP="00831B85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831B85" w:rsidRDefault="00831B85" w:rsidP="00831B85">
      <w:r>
        <w:t xml:space="preserve">       </w:t>
      </w:r>
    </w:p>
    <w:p w:rsidR="00831B85" w:rsidRDefault="00831B85" w:rsidP="00831B85">
      <w:r>
        <w:t xml:space="preserve">       &lt;div class="content"&gt;</w:t>
      </w:r>
    </w:p>
    <w:p w:rsidR="00831B85" w:rsidRDefault="00831B85" w:rsidP="00831B85">
      <w:r>
        <w:t xml:space="preserve">       &lt;p&gt;Beef </w:t>
      </w:r>
      <w:r>
        <w:t>Bourguignon</w:t>
      </w:r>
      <w:r>
        <w:t>&lt;/p&gt;</w:t>
      </w:r>
      <w:bookmarkStart w:id="0" w:name="_GoBack"/>
      <w:bookmarkEnd w:id="0"/>
    </w:p>
    <w:p w:rsidR="00831B85" w:rsidRDefault="00831B85" w:rsidP="00831B85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="Beef</w:t>
      </w:r>
      <w:r w:rsidRPr="00831B85">
        <w:t>Bourguignon</w:t>
      </w:r>
      <w:r>
        <w:t xml:space="preserve">.jpg" alt = "Beef </w:t>
      </w:r>
      <w:proofErr w:type="gramStart"/>
      <w:r w:rsidRPr="00831B85">
        <w:t xml:space="preserve">Bourguignon </w:t>
      </w:r>
      <w:r>
        <w:t>"</w:t>
      </w:r>
      <w:proofErr w:type="gramEnd"/>
      <w:r>
        <w:t xml:space="preserve"> style = "width: 100%"/&gt;</w:t>
      </w:r>
    </w:p>
    <w:p w:rsidR="00831B85" w:rsidRDefault="00831B85" w:rsidP="00831B85">
      <w:r>
        <w:t xml:space="preserve">       </w:t>
      </w:r>
    </w:p>
    <w:p w:rsidR="00831B85" w:rsidRDefault="00831B85" w:rsidP="00831B85">
      <w:r>
        <w:t xml:space="preserve">           &lt;p&gt;Ingredients&lt;/p&gt;</w:t>
      </w:r>
    </w:p>
    <w:p w:rsidR="00831B85" w:rsidRDefault="00831B85" w:rsidP="00831B85">
      <w:r>
        <w:t xml:space="preserve">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31B85" w:rsidRDefault="00831B85" w:rsidP="00831B85">
      <w:r>
        <w:t xml:space="preserve">           &lt;li&gt;</w:t>
      </w:r>
      <w:r w:rsidRPr="00831B85">
        <w:t xml:space="preserve"> 1/2 cup plus 3 tablespoons grapeseed oil or another neutral oil, divided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2 pounds 3 ounces beef for stew, cut into 1 1/2-inch cubes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1 bouquet </w:t>
      </w:r>
      <w:proofErr w:type="spellStart"/>
      <w:r w:rsidRPr="00831B85">
        <w:t>garni</w:t>
      </w:r>
      <w:proofErr w:type="spellEnd"/>
      <w:r w:rsidRPr="00831B85">
        <w:t xml:space="preserve">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4 garlic cloves, crushed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7 tablespoons all-purpose flour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2 quarts dry Burgundy red wine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2 1/4 cups fond de </w:t>
      </w:r>
      <w:proofErr w:type="spellStart"/>
      <w:r w:rsidRPr="00831B85">
        <w:t>veau</w:t>
      </w:r>
      <w:proofErr w:type="spellEnd"/>
      <w:r w:rsidRPr="00831B85">
        <w:t xml:space="preserve"> </w:t>
      </w:r>
      <w:r>
        <w:t>&lt;/li&gt;</w:t>
      </w:r>
    </w:p>
    <w:p w:rsidR="00831B85" w:rsidRDefault="00831B85" w:rsidP="00831B85">
      <w:r>
        <w:t xml:space="preserve">           &lt;</w:t>
      </w:r>
      <w:proofErr w:type="gramStart"/>
      <w:r>
        <w:t>li</w:t>
      </w:r>
      <w:proofErr w:type="gramEnd"/>
      <w:r>
        <w:t>&gt;</w:t>
      </w:r>
      <w:r w:rsidRPr="00831B85">
        <w:t xml:space="preserve"> Kosher salt </w:t>
      </w:r>
      <w:r>
        <w:t>&lt;/li&gt;</w:t>
      </w:r>
    </w:p>
    <w:p w:rsidR="00831B85" w:rsidRDefault="00831B85" w:rsidP="00831B85">
      <w:r>
        <w:t xml:space="preserve">           &lt;</w:t>
      </w:r>
      <w:proofErr w:type="gramStart"/>
      <w:r>
        <w:t>li</w:t>
      </w:r>
      <w:proofErr w:type="gramEnd"/>
      <w:r>
        <w:t>&gt;</w:t>
      </w:r>
      <w:r w:rsidRPr="00831B85">
        <w:t xml:space="preserve"> Ground white pepper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3 tablespoons unsalted butter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1/2 cup water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2 tablespoons plus 1 teaspoon granulated sugar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10 1/2 ounces pearl onions </w:t>
      </w:r>
      <w:r>
        <w:t>&lt;/li&gt;</w:t>
      </w:r>
    </w:p>
    <w:p w:rsidR="00831B85" w:rsidRDefault="00831B85" w:rsidP="00831B85">
      <w:r>
        <w:t xml:space="preserve">           &lt;li&gt;</w:t>
      </w:r>
      <w:r w:rsidRPr="00831B85">
        <w:t xml:space="preserve"> 8 3/4 ounces button mushrooms, peeled and sliced </w:t>
      </w:r>
      <w:r>
        <w:t>&lt;/li&gt;</w:t>
      </w:r>
    </w:p>
    <w:p w:rsidR="00831B85" w:rsidRDefault="00831B85" w:rsidP="00831B85">
      <w:r>
        <w:lastRenderedPageBreak/>
        <w:t xml:space="preserve">           </w:t>
      </w:r>
    </w:p>
    <w:p w:rsidR="00831B85" w:rsidRDefault="00831B85" w:rsidP="00831B85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831B85" w:rsidRDefault="00831B85" w:rsidP="00831B85">
      <w:r>
        <w:t xml:space="preserve">       </w:t>
      </w:r>
    </w:p>
    <w:p w:rsidR="00831B85" w:rsidRDefault="00831B85" w:rsidP="00831B85">
      <w:r>
        <w:t xml:space="preserve">       &lt;p&gt;Instructions&lt;/p&gt;</w:t>
      </w:r>
    </w:p>
    <w:p w:rsidR="00831B85" w:rsidRDefault="00831B85" w:rsidP="00831B85">
      <w:r>
        <w:t xml:space="preserve">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31B85" w:rsidRDefault="00831B85" w:rsidP="00831B85">
      <w:r>
        <w:t xml:space="preserve">           &lt;</w:t>
      </w:r>
      <w:proofErr w:type="gramStart"/>
      <w:r>
        <w:t>li</w:t>
      </w:r>
      <w:proofErr w:type="gramEnd"/>
      <w:r>
        <w:t>&gt;</w:t>
      </w:r>
      <w:r w:rsidRPr="00831B85">
        <w:t xml:space="preserve"> Heat 1/2 cup grapeseed oil in a large enameled cast-iron Dutch oven over medium-high. Add </w:t>
      </w:r>
    </w:p>
    <w:p w:rsidR="00831B85" w:rsidRDefault="00831B85" w:rsidP="00831B85">
      <w:pPr>
        <w:ind w:firstLine="720"/>
      </w:pPr>
      <w:proofErr w:type="gramStart"/>
      <w:r w:rsidRPr="00831B85">
        <w:t>beef</w:t>
      </w:r>
      <w:proofErr w:type="gramEnd"/>
      <w:r w:rsidRPr="00831B85">
        <w:t xml:space="preserve"> in batches, cooking until browned on all sides. Return beef to pan. Reduce heat to medium, </w:t>
      </w:r>
    </w:p>
    <w:p w:rsidR="00831B85" w:rsidRDefault="00831B85" w:rsidP="00831B85">
      <w:pPr>
        <w:ind w:firstLine="720"/>
      </w:pPr>
      <w:proofErr w:type="gramStart"/>
      <w:r w:rsidRPr="00831B85">
        <w:t>and</w:t>
      </w:r>
      <w:proofErr w:type="gramEnd"/>
      <w:r w:rsidRPr="00831B85">
        <w:t xml:space="preserve"> add bouquet </w:t>
      </w:r>
      <w:proofErr w:type="spellStart"/>
      <w:r w:rsidRPr="00831B85">
        <w:t>garni</w:t>
      </w:r>
      <w:proofErr w:type="spellEnd"/>
      <w:r w:rsidRPr="00831B85">
        <w:t xml:space="preserve"> and garlic cloves. Let simmer a few minutes. Stir in flour. </w:t>
      </w:r>
      <w:r>
        <w:t>&lt;/li&gt;</w:t>
      </w:r>
    </w:p>
    <w:p w:rsidR="00831B85" w:rsidRDefault="00831B85" w:rsidP="00831B85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831B85" w:rsidRDefault="00831B85" w:rsidP="00831B85">
      <w:r>
        <w:t xml:space="preserve">           &lt;</w:t>
      </w:r>
      <w:proofErr w:type="gramStart"/>
      <w:r>
        <w:t>li</w:t>
      </w:r>
      <w:proofErr w:type="gramEnd"/>
      <w:r>
        <w:t>&gt;</w:t>
      </w:r>
      <w:r w:rsidRPr="00831B85">
        <w:t xml:space="preserve"> </w:t>
      </w:r>
      <w:r>
        <w:t xml:space="preserve">Add wine and fond de </w:t>
      </w:r>
      <w:proofErr w:type="spellStart"/>
      <w:r>
        <w:t>veau</w:t>
      </w:r>
      <w:proofErr w:type="spellEnd"/>
      <w:r>
        <w:t xml:space="preserve">. Season with salt and white pepper. Skim fat from surface. Reduce </w:t>
      </w:r>
    </w:p>
    <w:p w:rsidR="00831B85" w:rsidRDefault="00831B85" w:rsidP="00831B85">
      <w:pPr>
        <w:ind w:firstLine="720"/>
      </w:pPr>
      <w:proofErr w:type="gramStart"/>
      <w:r>
        <w:t>heat</w:t>
      </w:r>
      <w:proofErr w:type="gramEnd"/>
      <w:r>
        <w:t xml:space="preserve"> to medium-low to maintain a simmer. Cover and cook 3 hours, stirring and skimming </w:t>
      </w:r>
    </w:p>
    <w:p w:rsidR="00831B85" w:rsidRDefault="00831B85" w:rsidP="00831B85">
      <w:pPr>
        <w:ind w:firstLine="720"/>
      </w:pPr>
      <w:r>
        <w:t>occasionally</w:t>
      </w:r>
      <w:proofErr w:type="gramStart"/>
      <w:r>
        <w:t>.&lt;</w:t>
      </w:r>
      <w:proofErr w:type="gramEnd"/>
      <w:r>
        <w:t>/li&gt;</w:t>
      </w:r>
    </w:p>
    <w:p w:rsidR="00831B85" w:rsidRDefault="00831B85" w:rsidP="00831B85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831B85" w:rsidRDefault="00831B85" w:rsidP="00831B85">
      <w:r>
        <w:t xml:space="preserve">           &lt;</w:t>
      </w:r>
      <w:proofErr w:type="gramStart"/>
      <w:r>
        <w:t>li</w:t>
      </w:r>
      <w:proofErr w:type="gramEnd"/>
      <w:r>
        <w:t>&gt;</w:t>
      </w:r>
      <w:r w:rsidRPr="00831B85">
        <w:t xml:space="preserve"> Melt butter in a medium skillet over medium. Stir in 1/2 cup water and sugar. Add onions, and </w:t>
      </w:r>
    </w:p>
    <w:p w:rsidR="00831B85" w:rsidRDefault="00831B85" w:rsidP="00831B85">
      <w:pPr>
        <w:ind w:firstLine="720"/>
      </w:pPr>
      <w:proofErr w:type="gramStart"/>
      <w:r w:rsidRPr="00831B85">
        <w:t>cook</w:t>
      </w:r>
      <w:proofErr w:type="gramEnd"/>
      <w:r w:rsidRPr="00831B85">
        <w:t xml:space="preserve">, stirring occasionally, until caramelized, about 10 minutes. Keep warm. </w:t>
      </w:r>
      <w:proofErr w:type="gramStart"/>
      <w:r>
        <w:t>&lt;</w:t>
      </w:r>
      <w:proofErr w:type="gramEnd"/>
      <w:r>
        <w:t>/li&gt;</w:t>
      </w:r>
    </w:p>
    <w:p w:rsidR="00831B85" w:rsidRDefault="00831B85" w:rsidP="00831B85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831B85" w:rsidRDefault="00831B85" w:rsidP="00831B85">
      <w:r>
        <w:t xml:space="preserve">           &lt;</w:t>
      </w:r>
      <w:proofErr w:type="gramStart"/>
      <w:r>
        <w:t>li</w:t>
      </w:r>
      <w:proofErr w:type="gramEnd"/>
      <w:r>
        <w:t>&gt;</w:t>
      </w:r>
      <w:r w:rsidRPr="00831B85">
        <w:t xml:space="preserve"> Heat remaining 3 tablespoons grapeseed oil in a second medium skillet over medium. Add </w:t>
      </w:r>
    </w:p>
    <w:p w:rsidR="00831B85" w:rsidRDefault="00831B85" w:rsidP="00831B85">
      <w:pPr>
        <w:ind w:firstLine="720"/>
      </w:pPr>
      <w:proofErr w:type="gramStart"/>
      <w:r w:rsidRPr="00831B85">
        <w:t>bacon</w:t>
      </w:r>
      <w:proofErr w:type="gramEnd"/>
      <w:r w:rsidRPr="00831B85">
        <w:t xml:space="preserve"> and mushrooms, and cook, stirring often, until bacon fat is rendered and mushrooms are </w:t>
      </w:r>
    </w:p>
    <w:p w:rsidR="00831B85" w:rsidRDefault="00831B85" w:rsidP="00831B85">
      <w:pPr>
        <w:ind w:firstLine="720"/>
      </w:pPr>
      <w:proofErr w:type="gramStart"/>
      <w:r w:rsidRPr="00831B85">
        <w:t>lightly</w:t>
      </w:r>
      <w:proofErr w:type="gramEnd"/>
      <w:r w:rsidRPr="00831B85">
        <w:t xml:space="preserve"> browned, about 10 minutes. Discard fat; add bacon and mushrooms to onions. </w:t>
      </w:r>
      <w:proofErr w:type="gramStart"/>
      <w:r>
        <w:t>&lt;</w:t>
      </w:r>
      <w:proofErr w:type="gramEnd"/>
      <w:r>
        <w:t>/li&gt;</w:t>
      </w:r>
    </w:p>
    <w:p w:rsidR="00831B85" w:rsidRDefault="00831B85" w:rsidP="00831B85">
      <w:r>
        <w:t xml:space="preserve">           &lt;</w:t>
      </w:r>
      <w:proofErr w:type="spellStart"/>
      <w:r>
        <w:t>br</w:t>
      </w:r>
      <w:proofErr w:type="spellEnd"/>
      <w:r>
        <w:t xml:space="preserve"> /&gt;</w:t>
      </w:r>
    </w:p>
    <w:p w:rsidR="00831B85" w:rsidRDefault="00831B85" w:rsidP="00831B85">
      <w:r>
        <w:t xml:space="preserve">           &lt;</w:t>
      </w:r>
      <w:proofErr w:type="gramStart"/>
      <w:r>
        <w:t>li</w:t>
      </w:r>
      <w:proofErr w:type="gramEnd"/>
      <w:r>
        <w:t>&gt;</w:t>
      </w:r>
      <w:r w:rsidRPr="00831B85">
        <w:t xml:space="preserve"> When beef is cooked through and very tender, remove and discard bouquet </w:t>
      </w:r>
      <w:proofErr w:type="spellStart"/>
      <w:r w:rsidRPr="00831B85">
        <w:t>garni</w:t>
      </w:r>
      <w:proofErr w:type="spellEnd"/>
      <w:r w:rsidRPr="00831B85">
        <w:t xml:space="preserve">. Stir onions, </w:t>
      </w:r>
    </w:p>
    <w:p w:rsidR="00831B85" w:rsidRDefault="00831B85" w:rsidP="00831B85">
      <w:pPr>
        <w:ind w:firstLine="720"/>
      </w:pPr>
      <w:proofErr w:type="gramStart"/>
      <w:r w:rsidRPr="00831B85">
        <w:t>bacon</w:t>
      </w:r>
      <w:proofErr w:type="gramEnd"/>
      <w:r w:rsidRPr="00831B85">
        <w:t xml:space="preserve">, and mushrooms into beef mixture, and simmer a few minutes. Season with additional </w:t>
      </w:r>
    </w:p>
    <w:p w:rsidR="00831B85" w:rsidRDefault="00831B85" w:rsidP="00831B85">
      <w:pPr>
        <w:ind w:firstLine="720"/>
      </w:pPr>
      <w:proofErr w:type="gramStart"/>
      <w:r w:rsidRPr="00831B85">
        <w:t>salt</w:t>
      </w:r>
      <w:proofErr w:type="gramEnd"/>
      <w:r w:rsidRPr="00831B85">
        <w:t xml:space="preserve"> and pepper to taste. Serve very hot with steamed potatoes or pasta. </w:t>
      </w:r>
      <w:proofErr w:type="gramStart"/>
      <w:r>
        <w:t>&lt;</w:t>
      </w:r>
      <w:proofErr w:type="gramEnd"/>
      <w:r>
        <w:t>/li&gt;</w:t>
      </w:r>
    </w:p>
    <w:p w:rsidR="00831B85" w:rsidRDefault="00831B85" w:rsidP="00831B85">
      <w:r>
        <w:t xml:space="preserve">           </w:t>
      </w:r>
    </w:p>
    <w:p w:rsidR="00831B85" w:rsidRDefault="00831B85" w:rsidP="00831B85">
      <w:r>
        <w:t xml:space="preserve">       &lt;/</w:t>
      </w:r>
      <w:proofErr w:type="spellStart"/>
      <w:r>
        <w:t>ol</w:t>
      </w:r>
      <w:proofErr w:type="spellEnd"/>
      <w:r>
        <w:t>&gt;</w:t>
      </w:r>
    </w:p>
    <w:p w:rsidR="00831B85" w:rsidRDefault="00831B85" w:rsidP="00831B85">
      <w:r>
        <w:t xml:space="preserve">       &lt;/div&gt;</w:t>
      </w:r>
    </w:p>
    <w:p w:rsidR="00831B85" w:rsidRDefault="00831B85" w:rsidP="00831B85"/>
    <w:p w:rsidR="00831B85" w:rsidRDefault="00831B85" w:rsidP="00831B85">
      <w:r>
        <w:t xml:space="preserve">   &lt;/body&gt;</w:t>
      </w:r>
    </w:p>
    <w:p w:rsidR="00831B85" w:rsidRDefault="00831B85" w:rsidP="00831B85">
      <w:r>
        <w:t>&lt;/html&gt;</w:t>
      </w:r>
    </w:p>
    <w:p w:rsidR="00874151" w:rsidRDefault="00874151"/>
    <w:sectPr w:rsidR="0087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85"/>
    <w:rsid w:val="001F29BE"/>
    <w:rsid w:val="003B7066"/>
    <w:rsid w:val="00831B85"/>
    <w:rsid w:val="00874151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9F5D"/>
  <w15:chartTrackingRefBased/>
  <w15:docId w15:val="{D19AB53B-A79E-455E-A853-49928D46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8B2B383F</Template>
  <TotalTime>8</TotalTime>
  <Pages>3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dtroyer</dc:creator>
  <cp:keywords/>
  <dc:description/>
  <cp:lastModifiedBy>dtroyer</cp:lastModifiedBy>
  <cp:revision>1</cp:revision>
  <dcterms:created xsi:type="dcterms:W3CDTF">2019-04-02T20:02:00Z</dcterms:created>
  <dcterms:modified xsi:type="dcterms:W3CDTF">2019-04-02T20:10:00Z</dcterms:modified>
</cp:coreProperties>
</file>
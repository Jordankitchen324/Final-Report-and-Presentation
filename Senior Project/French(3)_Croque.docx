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41" w:rsidRDefault="00045A41" w:rsidP="00045A41">
      <w:proofErr w:type="gramStart"/>
      <w:r>
        <w:t>&lt;!DOCTYPE</w:t>
      </w:r>
      <w:proofErr w:type="gramEnd"/>
      <w:r>
        <w:t xml:space="preserve"> html&gt;</w:t>
      </w:r>
    </w:p>
    <w:p w:rsidR="00045A41" w:rsidRDefault="00045A41" w:rsidP="00045A41">
      <w:r>
        <w:t>&lt;</w:t>
      </w:r>
      <w:proofErr w:type="gramStart"/>
      <w:r>
        <w:t>html</w:t>
      </w:r>
      <w:proofErr w:type="gramEnd"/>
      <w:r>
        <w:t>&gt;</w:t>
      </w:r>
    </w:p>
    <w:p w:rsidR="00045A41" w:rsidRDefault="00045A41" w:rsidP="00045A41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45A41" w:rsidRDefault="00045A41" w:rsidP="00045A41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proofErr w:type="spellStart"/>
      <w:r>
        <w:t>Croque</w:t>
      </w:r>
      <w:proofErr w:type="spellEnd"/>
      <w:r>
        <w:t xml:space="preserve"> Monsieur</w:t>
      </w:r>
      <w:r>
        <w:t xml:space="preserve"> Recipe       &lt;/title&gt;</w:t>
      </w:r>
    </w:p>
    <w:p w:rsidR="00045A41" w:rsidRDefault="00045A41" w:rsidP="00045A41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045A41" w:rsidRDefault="00045A41" w:rsidP="00045A41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045A41" w:rsidRDefault="00045A41" w:rsidP="00045A41">
      <w:r>
        <w:t xml:space="preserve">   &lt;/head&gt;</w:t>
      </w:r>
    </w:p>
    <w:p w:rsidR="00045A41" w:rsidRDefault="00045A41" w:rsidP="00045A41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45A41" w:rsidRDefault="00045A41" w:rsidP="00045A41">
      <w:r>
        <w:t xml:space="preserve">       </w:t>
      </w:r>
    </w:p>
    <w:p w:rsidR="00045A41" w:rsidRDefault="00045A41" w:rsidP="00045A41">
      <w:r>
        <w:t xml:space="preserve">       &lt;div class="content"&gt;</w:t>
      </w:r>
    </w:p>
    <w:p w:rsidR="00045A41" w:rsidRDefault="00045A41" w:rsidP="00045A41">
      <w:r>
        <w:t xml:space="preserve">       &lt;p&gt;</w:t>
      </w:r>
      <w:proofErr w:type="spellStart"/>
      <w:r>
        <w:t>Croque</w:t>
      </w:r>
      <w:proofErr w:type="spellEnd"/>
      <w:r>
        <w:t xml:space="preserve"> Monsieur</w:t>
      </w:r>
      <w:r>
        <w:t>&lt;/p&gt;</w:t>
      </w:r>
    </w:p>
    <w:p w:rsidR="00045A41" w:rsidRDefault="00045A41" w:rsidP="00045A41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CroqueMonsieur</w:t>
      </w:r>
      <w:r>
        <w:t>.jpg" alt = "</w:t>
      </w:r>
      <w:proofErr w:type="spellStart"/>
      <w:r>
        <w:t>Croque</w:t>
      </w:r>
      <w:proofErr w:type="spellEnd"/>
      <w:r>
        <w:t xml:space="preserve"> Monsieur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045A41" w:rsidRDefault="00045A41" w:rsidP="00045A41">
      <w:r>
        <w:t xml:space="preserve">       </w:t>
      </w:r>
    </w:p>
    <w:p w:rsidR="00045A41" w:rsidRDefault="00045A41" w:rsidP="00045A41">
      <w:r>
        <w:t xml:space="preserve">           &lt;p&gt;Ingredients&lt;/p&gt;</w:t>
      </w:r>
    </w:p>
    <w:p w:rsidR="00045A41" w:rsidRDefault="00045A41" w:rsidP="00045A41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2 tablespoons unsalted butter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3 tablespoons all-purpose flour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2 cups hot milk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1 teaspoon kosher salt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1/2 teaspoon freshly ground black pepper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Pinch nutmeg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12 ounces Gruyere, grated (5 cups)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1/2 cup freshly grated Parmesan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16 slices white sandwich bread, crusts removed</w:t>
      </w:r>
      <w:r>
        <w:t>&lt;/li&gt;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8 ounces baked Virginia ham, sliced but not paper thin</w:t>
      </w:r>
      <w:r>
        <w:t>&lt;/li&gt;</w:t>
      </w:r>
    </w:p>
    <w:p w:rsidR="00045A41" w:rsidRDefault="00045A41" w:rsidP="00045A41">
      <w:r>
        <w:t xml:space="preserve">           </w:t>
      </w:r>
    </w:p>
    <w:p w:rsidR="00045A41" w:rsidRDefault="00045A41" w:rsidP="00045A41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045A41" w:rsidRDefault="00045A41" w:rsidP="00045A41">
      <w:r>
        <w:t xml:space="preserve">       </w:t>
      </w:r>
    </w:p>
    <w:p w:rsidR="00045A41" w:rsidRDefault="00045A41" w:rsidP="00045A41">
      <w:r>
        <w:t xml:space="preserve">       &lt;p&gt;Instructions&lt;/p&gt;</w:t>
      </w:r>
    </w:p>
    <w:p w:rsidR="00045A41" w:rsidRDefault="00045A41" w:rsidP="00045A41">
      <w:r>
        <w:lastRenderedPageBreak/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>Preheat the oven to 400 degrees F.</w:t>
      </w:r>
      <w:r>
        <w:t xml:space="preserve"> </w:t>
      </w:r>
      <w:r w:rsidRPr="00045A41">
        <w:t xml:space="preserve">Melt the butter over low heat in a small saucepan and add </w:t>
      </w:r>
    </w:p>
    <w:p w:rsidR="00045A41" w:rsidRDefault="00045A41" w:rsidP="00045A41">
      <w:pPr>
        <w:ind w:firstLine="720"/>
      </w:pPr>
      <w:proofErr w:type="gramStart"/>
      <w:r w:rsidRPr="00045A41">
        <w:t>the</w:t>
      </w:r>
      <w:proofErr w:type="gramEnd"/>
      <w:r w:rsidRPr="00045A41">
        <w:t xml:space="preserve"> flour all at once, stirring with a wooden spoon for 2 minutes. Slowly pour the hot milk into </w:t>
      </w:r>
    </w:p>
    <w:p w:rsidR="00045A41" w:rsidRDefault="00045A41" w:rsidP="00045A41">
      <w:pPr>
        <w:ind w:firstLine="720"/>
      </w:pPr>
      <w:proofErr w:type="gramStart"/>
      <w:r w:rsidRPr="00045A41">
        <w:t>the</w:t>
      </w:r>
      <w:proofErr w:type="gramEnd"/>
      <w:r w:rsidRPr="00045A41">
        <w:t xml:space="preserve"> </w:t>
      </w:r>
      <w:proofErr w:type="spellStart"/>
      <w:r w:rsidRPr="00045A41">
        <w:t>butter?flour</w:t>
      </w:r>
      <w:proofErr w:type="spellEnd"/>
      <w:r w:rsidRPr="00045A41">
        <w:t xml:space="preserve"> mixture and cook, whisking constantly, until the sauce is thickened. Off the heat </w:t>
      </w:r>
    </w:p>
    <w:p w:rsidR="00045A41" w:rsidRDefault="00045A41" w:rsidP="00045A41">
      <w:pPr>
        <w:ind w:firstLine="720"/>
      </w:pPr>
      <w:proofErr w:type="gramStart"/>
      <w:r w:rsidRPr="00045A41">
        <w:t>add</w:t>
      </w:r>
      <w:proofErr w:type="gramEnd"/>
      <w:r w:rsidRPr="00045A41">
        <w:t xml:space="preserve"> the salt, pepper, nutmeg, 1/2 cup grated Gruyere, and the Parmesan and set aside</w:t>
      </w:r>
      <w:r>
        <w:t>&lt;/li&gt;</w:t>
      </w:r>
    </w:p>
    <w:p w:rsidR="00045A41" w:rsidRDefault="00045A41" w:rsidP="00045A41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 xml:space="preserve">To toast the bread, place the slices on 2 baking sheets and bake for 5 minutes. Turn each slice </w:t>
      </w:r>
    </w:p>
    <w:p w:rsidR="00045A41" w:rsidRDefault="00045A41" w:rsidP="00045A41">
      <w:pPr>
        <w:ind w:firstLine="720"/>
      </w:pPr>
      <w:proofErr w:type="gramStart"/>
      <w:r w:rsidRPr="00045A41">
        <w:t>and</w:t>
      </w:r>
      <w:proofErr w:type="gramEnd"/>
      <w:r w:rsidRPr="00045A41">
        <w:t xml:space="preserve"> bake for another 2 minutes, until toasted.</w:t>
      </w:r>
      <w:r>
        <w:t>&lt;/li&gt;</w:t>
      </w:r>
    </w:p>
    <w:p w:rsidR="00045A41" w:rsidRDefault="00045A41" w:rsidP="00045A41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045A41" w:rsidRDefault="00045A41" w:rsidP="00045A41">
      <w:r>
        <w:t xml:space="preserve">           &lt;</w:t>
      </w:r>
      <w:proofErr w:type="gramStart"/>
      <w:r>
        <w:t>li&gt;</w:t>
      </w:r>
      <w:proofErr w:type="gramEnd"/>
      <w:r w:rsidRPr="00045A41">
        <w:t xml:space="preserve">Lightly brush half the toasted breads with mustard, add a slice of ham to each, and sprinkle </w:t>
      </w:r>
    </w:p>
    <w:p w:rsidR="00045A41" w:rsidRDefault="00045A41" w:rsidP="00045A41">
      <w:pPr>
        <w:ind w:firstLine="720"/>
      </w:pPr>
      <w:proofErr w:type="gramStart"/>
      <w:r w:rsidRPr="00045A41">
        <w:t>with</w:t>
      </w:r>
      <w:proofErr w:type="gramEnd"/>
      <w:r w:rsidRPr="00045A41">
        <w:t xml:space="preserve"> half the remaining Gruyere. Top with another piece of toasted bread. Slather the tops with </w:t>
      </w:r>
    </w:p>
    <w:p w:rsidR="00045A41" w:rsidRDefault="00045A41" w:rsidP="00045A41">
      <w:pPr>
        <w:ind w:firstLine="720"/>
      </w:pPr>
      <w:proofErr w:type="gramStart"/>
      <w:r w:rsidRPr="00045A41">
        <w:t>the</w:t>
      </w:r>
      <w:proofErr w:type="gramEnd"/>
      <w:r w:rsidRPr="00045A41">
        <w:t xml:space="preserve"> cheese sauce, sprinkle with the remaining Gruyere, and bake the sandwiches for 5 minutes. </w:t>
      </w:r>
    </w:p>
    <w:p w:rsidR="00045A41" w:rsidRDefault="00045A41" w:rsidP="00045A41">
      <w:pPr>
        <w:ind w:firstLine="720"/>
      </w:pPr>
      <w:r w:rsidRPr="00045A41">
        <w:t xml:space="preserve">Turn on the broiler and broil for 3 to 5 minutes, or until the topping is bubbly and lightly </w:t>
      </w:r>
    </w:p>
    <w:p w:rsidR="00045A41" w:rsidRDefault="00045A41" w:rsidP="00045A41">
      <w:pPr>
        <w:ind w:firstLine="720"/>
      </w:pPr>
      <w:proofErr w:type="gramStart"/>
      <w:r w:rsidRPr="00045A41">
        <w:t>browned</w:t>
      </w:r>
      <w:proofErr w:type="gramEnd"/>
      <w:r w:rsidRPr="00045A41">
        <w:t>. Serve hot</w:t>
      </w:r>
      <w:proofErr w:type="gramStart"/>
      <w:r w:rsidRPr="00045A41">
        <w:t>.</w:t>
      </w:r>
      <w:r>
        <w:t>&lt;</w:t>
      </w:r>
      <w:proofErr w:type="gramEnd"/>
      <w:r>
        <w:t>/li&gt;</w:t>
      </w:r>
    </w:p>
    <w:p w:rsidR="00045A41" w:rsidRDefault="00045A41" w:rsidP="00045A41">
      <w:bookmarkStart w:id="0" w:name="_GoBack"/>
      <w:bookmarkEnd w:id="0"/>
      <w:r>
        <w:t xml:space="preserve">           </w:t>
      </w:r>
    </w:p>
    <w:p w:rsidR="00045A41" w:rsidRDefault="00045A41" w:rsidP="00045A41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045A41" w:rsidRDefault="00045A41" w:rsidP="00045A41">
      <w:r>
        <w:t xml:space="preserve">       &lt;/div&gt;</w:t>
      </w:r>
    </w:p>
    <w:p w:rsidR="00045A41" w:rsidRDefault="00045A41" w:rsidP="00045A41"/>
    <w:p w:rsidR="00045A41" w:rsidRDefault="00045A41" w:rsidP="00045A41">
      <w:r>
        <w:t xml:space="preserve">   &lt;/body&gt;</w:t>
      </w:r>
    </w:p>
    <w:p w:rsidR="00045A41" w:rsidRDefault="00045A41" w:rsidP="00045A41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41"/>
    <w:rsid w:val="00045A41"/>
    <w:rsid w:val="001F29BE"/>
    <w:rsid w:val="003B7066"/>
    <w:rsid w:val="008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8187"/>
  <w15:chartTrackingRefBased/>
  <w15:docId w15:val="{4808967D-1E9E-4FF5-BA9C-71F2796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859DD85</Template>
  <TotalTime>6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2019-04-02T19:51:00Z</dcterms:created>
  <dcterms:modified xsi:type="dcterms:W3CDTF">2019-04-02T19:57:00Z</dcterms:modified>
</cp:coreProperties>
</file>
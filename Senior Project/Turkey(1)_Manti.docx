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E7" w:rsidRDefault="009F09E7" w:rsidP="009F09E7">
      <w:proofErr w:type="gramStart"/>
      <w:r>
        <w:t>&lt;!DOCTYPE</w:t>
      </w:r>
      <w:proofErr w:type="gramEnd"/>
      <w:r>
        <w:t xml:space="preserve"> html&gt;</w:t>
      </w:r>
    </w:p>
    <w:p w:rsidR="009F09E7" w:rsidRDefault="009F09E7" w:rsidP="009F09E7">
      <w:r>
        <w:t>&lt;</w:t>
      </w:r>
      <w:proofErr w:type="gramStart"/>
      <w:r>
        <w:t>html</w:t>
      </w:r>
      <w:proofErr w:type="gramEnd"/>
      <w:r>
        <w:t>&gt;</w:t>
      </w:r>
    </w:p>
    <w:p w:rsidR="009F09E7" w:rsidRDefault="009F09E7" w:rsidP="009F09E7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9F09E7" w:rsidRDefault="009F09E7" w:rsidP="009F09E7">
      <w:r>
        <w:t xml:space="preserve">      &lt;</w:t>
      </w:r>
      <w:proofErr w:type="gramStart"/>
      <w:r>
        <w:t>title</w:t>
      </w:r>
      <w:proofErr w:type="gramEnd"/>
      <w:r>
        <w:t xml:space="preserve">&gt;    Easy </w:t>
      </w:r>
      <w:r>
        <w:t>Manti</w:t>
      </w:r>
      <w:r>
        <w:t xml:space="preserve"> Recipe       &lt;/title&gt;</w:t>
      </w:r>
    </w:p>
    <w:p w:rsidR="009F09E7" w:rsidRDefault="009F09E7" w:rsidP="009F09E7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F09E7" w:rsidRDefault="009F09E7" w:rsidP="009F09E7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9F09E7" w:rsidRDefault="009F09E7" w:rsidP="009F09E7">
      <w:r>
        <w:t xml:space="preserve">   &lt;/head&gt;</w:t>
      </w:r>
    </w:p>
    <w:p w:rsidR="009F09E7" w:rsidRDefault="009F09E7" w:rsidP="009F09E7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9F09E7" w:rsidRDefault="009F09E7" w:rsidP="009F09E7">
      <w:r>
        <w:t xml:space="preserve">       </w:t>
      </w:r>
    </w:p>
    <w:p w:rsidR="009F09E7" w:rsidRDefault="009F09E7" w:rsidP="009F09E7">
      <w:r>
        <w:t xml:space="preserve">       &lt;div class="content"&gt;</w:t>
      </w:r>
    </w:p>
    <w:p w:rsidR="009F09E7" w:rsidRDefault="009F09E7" w:rsidP="009F09E7">
      <w:r>
        <w:t xml:space="preserve">       &lt;p&gt;</w:t>
      </w:r>
      <w:r>
        <w:t>Manti</w:t>
      </w:r>
      <w:r>
        <w:t>&lt;/p&gt;</w:t>
      </w:r>
    </w:p>
    <w:p w:rsidR="009F09E7" w:rsidRDefault="009F09E7" w:rsidP="009F09E7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Manti</w:t>
      </w:r>
      <w:r>
        <w:t>.jpg" alt = "</w:t>
      </w:r>
      <w:bookmarkStart w:id="0" w:name="_GoBack"/>
      <w:r>
        <w:t>Manti</w:t>
      </w:r>
      <w:bookmarkEnd w:id="0"/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9F09E7" w:rsidRDefault="009F09E7" w:rsidP="009F09E7">
      <w:r>
        <w:t xml:space="preserve">       </w:t>
      </w:r>
    </w:p>
    <w:p w:rsidR="009F09E7" w:rsidRDefault="009F09E7" w:rsidP="009F09E7">
      <w:r>
        <w:t xml:space="preserve">           &lt;p&gt;Ingredients&lt;/p&gt;</w:t>
      </w:r>
    </w:p>
    <w:p w:rsidR="009F09E7" w:rsidRDefault="009F09E7" w:rsidP="009F09E7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2 cups flour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1/2 teaspoon salt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2 eggs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1/2 teaspoon water, or as needed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2 onions, </w:t>
      </w:r>
      <w:proofErr w:type="spellStart"/>
      <w:r w:rsidRPr="009F09E7">
        <w:t>peeled</w:t>
      </w:r>
      <w:r>
        <w:t>c</w:t>
      </w:r>
      <w:proofErr w:type="spellEnd"/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1/2 pound ground beef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salt and pepper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3 tablespoons vegetable oil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 tablespoon red pepper flakes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 tablespoon minced garlic</w:t>
      </w:r>
      <w:r>
        <w:t>&lt;/li&gt;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>1 (8 ounce) container plain yogurt</w:t>
      </w:r>
      <w:r>
        <w:t>&lt;/li&gt;</w:t>
      </w:r>
    </w:p>
    <w:p w:rsidR="009F09E7" w:rsidRDefault="009F09E7" w:rsidP="009F09E7">
      <w:r>
        <w:t xml:space="preserve">           </w:t>
      </w:r>
    </w:p>
    <w:p w:rsidR="009F09E7" w:rsidRDefault="009F09E7" w:rsidP="009F09E7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9F09E7" w:rsidRDefault="009F09E7" w:rsidP="009F09E7">
      <w:r>
        <w:t xml:space="preserve">       </w:t>
      </w:r>
    </w:p>
    <w:p w:rsidR="009F09E7" w:rsidRDefault="009F09E7" w:rsidP="009F09E7">
      <w:r>
        <w:lastRenderedPageBreak/>
        <w:t xml:space="preserve">       &lt;p&gt;Instructions&lt;/p&gt;</w:t>
      </w:r>
    </w:p>
    <w:p w:rsidR="009F09E7" w:rsidRDefault="009F09E7" w:rsidP="009F09E7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Combine the flour and salt in a mixing bowl. Add the eggs and water, mixing well with your </w:t>
      </w:r>
    </w:p>
    <w:p w:rsidR="009F09E7" w:rsidRDefault="009F09E7" w:rsidP="009F09E7">
      <w:pPr>
        <w:ind w:firstLine="720"/>
      </w:pPr>
      <w:proofErr w:type="gramStart"/>
      <w:r w:rsidRPr="009F09E7">
        <w:t>hands</w:t>
      </w:r>
      <w:proofErr w:type="gramEnd"/>
      <w:r w:rsidRPr="009F09E7">
        <w:t xml:space="preserve">. Add more water, if needed, to form a soft dough. Cover and set aside for at least 30 </w:t>
      </w:r>
    </w:p>
    <w:p w:rsidR="009F09E7" w:rsidRDefault="009F09E7" w:rsidP="009F09E7">
      <w:pPr>
        <w:ind w:firstLine="720"/>
      </w:pPr>
      <w:r w:rsidRPr="009F09E7">
        <w:t>minutes</w:t>
      </w:r>
      <w:proofErr w:type="gramStart"/>
      <w:r w:rsidRPr="009F09E7">
        <w:t>.</w:t>
      </w:r>
      <w:r>
        <w:t>&lt;</w:t>
      </w:r>
      <w:proofErr w:type="gramEnd"/>
      <w:r>
        <w:t>/li&gt;</w:t>
      </w:r>
    </w:p>
    <w:p w:rsidR="009F09E7" w:rsidRDefault="009F09E7" w:rsidP="009F09E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Shred the onions and place them in a colander or sieve set over a bowl; drain the juice and </w:t>
      </w:r>
    </w:p>
    <w:p w:rsidR="009F09E7" w:rsidRDefault="009F09E7" w:rsidP="009F09E7">
      <w:pPr>
        <w:ind w:firstLine="720"/>
      </w:pPr>
      <w:proofErr w:type="gramStart"/>
      <w:r w:rsidRPr="009F09E7">
        <w:t>discard</w:t>
      </w:r>
      <w:proofErr w:type="gramEnd"/>
      <w:r w:rsidRPr="009F09E7">
        <w:t xml:space="preserve">. Combine the onion, ground beef, salt, and pepper; mix the meat well with a spoon until </w:t>
      </w:r>
    </w:p>
    <w:p w:rsidR="009F09E7" w:rsidRDefault="009F09E7" w:rsidP="009F09E7">
      <w:pPr>
        <w:ind w:firstLine="720"/>
      </w:pPr>
      <w:r w:rsidRPr="009F09E7">
        <w:t>mashed</w:t>
      </w:r>
      <w:proofErr w:type="gramStart"/>
      <w:r w:rsidRPr="009F09E7">
        <w:t>.</w:t>
      </w:r>
      <w:r>
        <w:t>&lt;</w:t>
      </w:r>
      <w:proofErr w:type="gramEnd"/>
      <w:r>
        <w:t>/li&gt;</w:t>
      </w:r>
    </w:p>
    <w:p w:rsidR="009F09E7" w:rsidRDefault="009F09E7" w:rsidP="009F09E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Divide the dough into two portions and lightly flour a work surface. Keep one piece of dough </w:t>
      </w:r>
    </w:p>
    <w:p w:rsidR="009F09E7" w:rsidRDefault="009F09E7" w:rsidP="009F09E7">
      <w:pPr>
        <w:ind w:firstLine="720"/>
      </w:pPr>
      <w:proofErr w:type="gramStart"/>
      <w:r w:rsidRPr="009F09E7">
        <w:t>covered</w:t>
      </w:r>
      <w:proofErr w:type="gramEnd"/>
      <w:r w:rsidRPr="009F09E7">
        <w:t xml:space="preserve"> while you roll out the second portion into a rectangle, rolling the dough as thin as you </w:t>
      </w:r>
    </w:p>
    <w:p w:rsidR="009F09E7" w:rsidRDefault="009F09E7" w:rsidP="009F09E7">
      <w:pPr>
        <w:ind w:firstLine="720"/>
      </w:pPr>
      <w:proofErr w:type="gramStart"/>
      <w:r w:rsidRPr="009F09E7">
        <w:t>can</w:t>
      </w:r>
      <w:proofErr w:type="gramEnd"/>
      <w:r w:rsidRPr="009F09E7">
        <w:t>. Cut the rectangle into 2-inch squares with a knife or pastry wheel</w:t>
      </w:r>
      <w:proofErr w:type="gramStart"/>
      <w:r w:rsidRPr="009F09E7">
        <w:t>.</w:t>
      </w:r>
      <w:r>
        <w:t>&lt;</w:t>
      </w:r>
      <w:proofErr w:type="gramEnd"/>
      <w:r>
        <w:t>/li&gt;</w:t>
      </w:r>
    </w:p>
    <w:p w:rsidR="009F09E7" w:rsidRDefault="009F09E7" w:rsidP="009F09E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Place about 2 teaspoons of the meat filling in the center of each square. Seal the dumplings by </w:t>
      </w:r>
    </w:p>
    <w:p w:rsidR="009F09E7" w:rsidRDefault="009F09E7" w:rsidP="009F09E7">
      <w:pPr>
        <w:ind w:firstLine="720"/>
      </w:pPr>
      <w:proofErr w:type="gramStart"/>
      <w:r w:rsidRPr="009F09E7">
        <w:t>gathering</w:t>
      </w:r>
      <w:proofErr w:type="gramEnd"/>
      <w:r w:rsidRPr="009F09E7">
        <w:t xml:space="preserve"> the edges of the dough and pinching them together at the top to form a bundle. </w:t>
      </w:r>
    </w:p>
    <w:p w:rsidR="009F09E7" w:rsidRDefault="009F09E7" w:rsidP="009F09E7">
      <w:pPr>
        <w:ind w:firstLine="720"/>
      </w:pPr>
      <w:r w:rsidRPr="009F09E7">
        <w:t xml:space="preserve">Transfer the finished </w:t>
      </w:r>
      <w:proofErr w:type="spellStart"/>
      <w:r w:rsidRPr="009F09E7">
        <w:t>manti</w:t>
      </w:r>
      <w:proofErr w:type="spellEnd"/>
      <w:r w:rsidRPr="009F09E7">
        <w:t xml:space="preserve"> to a floured plate, and sprinkle more flour over the </w:t>
      </w:r>
      <w:proofErr w:type="spellStart"/>
      <w:r w:rsidRPr="009F09E7">
        <w:t>manti</w:t>
      </w:r>
      <w:proofErr w:type="spellEnd"/>
      <w:r w:rsidRPr="009F09E7">
        <w:t xml:space="preserve"> to prevent </w:t>
      </w:r>
    </w:p>
    <w:p w:rsidR="009F09E7" w:rsidRDefault="009F09E7" w:rsidP="009F09E7">
      <w:pPr>
        <w:ind w:firstLine="720"/>
      </w:pPr>
      <w:proofErr w:type="gramStart"/>
      <w:r w:rsidRPr="009F09E7">
        <w:t>sticking</w:t>
      </w:r>
      <w:proofErr w:type="gramEnd"/>
      <w:r w:rsidRPr="009F09E7">
        <w:t>. Repeat with the second piece of dough</w:t>
      </w:r>
      <w:proofErr w:type="gramStart"/>
      <w:r w:rsidRPr="009F09E7">
        <w:t>.</w:t>
      </w:r>
      <w:r>
        <w:t>&lt;</w:t>
      </w:r>
      <w:proofErr w:type="gramEnd"/>
      <w:r>
        <w:t>/li&gt;</w:t>
      </w:r>
    </w:p>
    <w:p w:rsidR="009F09E7" w:rsidRDefault="009F09E7" w:rsidP="009F09E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Heat the oil and red pepper flakes in a small skillet over low heat just until the pepper flakes </w:t>
      </w:r>
    </w:p>
    <w:p w:rsidR="009F09E7" w:rsidRDefault="009F09E7" w:rsidP="009F09E7">
      <w:pPr>
        <w:ind w:firstLine="720"/>
      </w:pPr>
      <w:proofErr w:type="gramStart"/>
      <w:r w:rsidRPr="009F09E7">
        <w:t>have</w:t>
      </w:r>
      <w:proofErr w:type="gramEnd"/>
      <w:r w:rsidRPr="009F09E7">
        <w:t xml:space="preserve"> started to color the oil; don't let them burn. Remove from the heat and keep warm. Stir </w:t>
      </w:r>
    </w:p>
    <w:p w:rsidR="009F09E7" w:rsidRDefault="009F09E7" w:rsidP="009F09E7">
      <w:pPr>
        <w:ind w:firstLine="720"/>
      </w:pPr>
      <w:proofErr w:type="gramStart"/>
      <w:r w:rsidRPr="009F09E7">
        <w:t>the</w:t>
      </w:r>
      <w:proofErr w:type="gramEnd"/>
      <w:r w:rsidRPr="009F09E7">
        <w:t xml:space="preserve"> minced garlic into the yogurt and set aside.</w:t>
      </w:r>
      <w:r>
        <w:t>&lt;/li&gt;</w:t>
      </w:r>
    </w:p>
    <w:p w:rsidR="009F09E7" w:rsidRDefault="009F09E7" w:rsidP="009F09E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9F09E7" w:rsidRDefault="009F09E7" w:rsidP="009F09E7">
      <w:r>
        <w:t xml:space="preserve">           &lt;</w:t>
      </w:r>
      <w:proofErr w:type="gramStart"/>
      <w:r>
        <w:t>li&gt;</w:t>
      </w:r>
      <w:proofErr w:type="gramEnd"/>
      <w:r w:rsidRPr="009F09E7">
        <w:t xml:space="preserve">Bring a large pot of salted water to a boil over medium-high heat, and cook the </w:t>
      </w:r>
      <w:proofErr w:type="spellStart"/>
      <w:r w:rsidRPr="009F09E7">
        <w:t>manti</w:t>
      </w:r>
      <w:proofErr w:type="spellEnd"/>
      <w:r w:rsidRPr="009F09E7">
        <w:t xml:space="preserve"> until the </w:t>
      </w:r>
    </w:p>
    <w:p w:rsidR="009F09E7" w:rsidRDefault="009F09E7" w:rsidP="009F09E7">
      <w:pPr>
        <w:ind w:firstLine="720"/>
      </w:pPr>
      <w:proofErr w:type="gramStart"/>
      <w:r w:rsidRPr="009F09E7">
        <w:t>filling</w:t>
      </w:r>
      <w:proofErr w:type="gramEnd"/>
      <w:r w:rsidRPr="009F09E7">
        <w:t xml:space="preserve"> is no longer pink, and the dough is tender, 20 to 25 minutes. Drain well. Divide the </w:t>
      </w:r>
      <w:proofErr w:type="spellStart"/>
      <w:r w:rsidRPr="009F09E7">
        <w:t>manti</w:t>
      </w:r>
      <w:proofErr w:type="spellEnd"/>
      <w:r w:rsidRPr="009F09E7">
        <w:t xml:space="preserve"> </w:t>
      </w:r>
    </w:p>
    <w:p w:rsidR="009F09E7" w:rsidRDefault="009F09E7" w:rsidP="009F09E7">
      <w:pPr>
        <w:ind w:firstLine="720"/>
      </w:pPr>
      <w:proofErr w:type="gramStart"/>
      <w:r w:rsidRPr="009F09E7">
        <w:t>among</w:t>
      </w:r>
      <w:proofErr w:type="gramEnd"/>
      <w:r w:rsidRPr="009F09E7">
        <w:t xml:space="preserve"> four plates. Spoon the yogurt sauce over the </w:t>
      </w:r>
      <w:proofErr w:type="spellStart"/>
      <w:r w:rsidRPr="009F09E7">
        <w:t>manti</w:t>
      </w:r>
      <w:proofErr w:type="spellEnd"/>
      <w:r w:rsidRPr="009F09E7">
        <w:t xml:space="preserve"> and drizzle each serving with the hot </w:t>
      </w:r>
    </w:p>
    <w:p w:rsidR="009F09E7" w:rsidRDefault="009F09E7" w:rsidP="009F09E7">
      <w:pPr>
        <w:ind w:firstLine="720"/>
      </w:pPr>
      <w:proofErr w:type="gramStart"/>
      <w:r w:rsidRPr="009F09E7">
        <w:t>pepper</w:t>
      </w:r>
      <w:proofErr w:type="gramEnd"/>
      <w:r w:rsidRPr="009F09E7">
        <w:t xml:space="preserve"> oil.</w:t>
      </w:r>
      <w:r>
        <w:t>&lt;/li&gt;</w:t>
      </w:r>
    </w:p>
    <w:p w:rsidR="009F09E7" w:rsidRDefault="009F09E7" w:rsidP="009F09E7">
      <w:r>
        <w:t xml:space="preserve">           </w:t>
      </w:r>
    </w:p>
    <w:p w:rsidR="009F09E7" w:rsidRDefault="009F09E7" w:rsidP="009F09E7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9F09E7" w:rsidRDefault="009F09E7" w:rsidP="009F09E7">
      <w:r>
        <w:lastRenderedPageBreak/>
        <w:t xml:space="preserve">       &lt;/div&gt;</w:t>
      </w:r>
    </w:p>
    <w:p w:rsidR="009F09E7" w:rsidRDefault="009F09E7" w:rsidP="009F09E7"/>
    <w:p w:rsidR="009F09E7" w:rsidRDefault="009F09E7" w:rsidP="009F09E7">
      <w:r>
        <w:t xml:space="preserve">   &lt;/body&gt;</w:t>
      </w:r>
    </w:p>
    <w:p w:rsidR="009F09E7" w:rsidRDefault="009F09E7" w:rsidP="009F09E7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E7"/>
    <w:rsid w:val="001F29BE"/>
    <w:rsid w:val="003B7066"/>
    <w:rsid w:val="00874151"/>
    <w:rsid w:val="009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8570"/>
  <w15:chartTrackingRefBased/>
  <w15:docId w15:val="{03B22898-6939-415A-B293-60A03FB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452A0A36</Template>
  <TotalTime>6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2019-04-02T20:30:00Z</dcterms:created>
  <dcterms:modified xsi:type="dcterms:W3CDTF">2019-04-02T20:36:00Z</dcterms:modified>
</cp:coreProperties>
</file>
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C3" w:rsidRDefault="00877EC3" w:rsidP="00877EC3">
      <w:proofErr w:type="gramStart"/>
      <w:r>
        <w:t>&lt;!DOCTYPE</w:t>
      </w:r>
      <w:proofErr w:type="gramEnd"/>
      <w:r>
        <w:t xml:space="preserve"> html&gt;</w:t>
      </w:r>
    </w:p>
    <w:p w:rsidR="00877EC3" w:rsidRDefault="00877EC3" w:rsidP="00877EC3">
      <w:r>
        <w:t>&lt;</w:t>
      </w:r>
      <w:proofErr w:type="gramStart"/>
      <w:r>
        <w:t>html</w:t>
      </w:r>
      <w:proofErr w:type="gramEnd"/>
      <w:r>
        <w:t>&gt;</w:t>
      </w:r>
    </w:p>
    <w:p w:rsidR="00877EC3" w:rsidRDefault="00877EC3" w:rsidP="00877EC3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877EC3" w:rsidRDefault="00877EC3" w:rsidP="00877EC3">
      <w:r>
        <w:t xml:space="preserve">      &lt;</w:t>
      </w:r>
      <w:proofErr w:type="gramStart"/>
      <w:r>
        <w:t>title</w:t>
      </w:r>
      <w:proofErr w:type="gramEnd"/>
      <w:r>
        <w:t xml:space="preserve">&gt;    Easy </w:t>
      </w:r>
      <w:r>
        <w:t>spaghetti and Meatballs</w:t>
      </w:r>
      <w:r>
        <w:t xml:space="preserve"> Recipe       &lt;/title&gt;</w:t>
      </w:r>
    </w:p>
    <w:p w:rsidR="00877EC3" w:rsidRDefault="00877EC3" w:rsidP="00877EC3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877EC3" w:rsidRDefault="00877EC3" w:rsidP="00877EC3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877EC3" w:rsidRDefault="00877EC3" w:rsidP="00877EC3">
      <w:r>
        <w:t xml:space="preserve">   &lt;/head&gt;</w:t>
      </w:r>
    </w:p>
    <w:p w:rsidR="00877EC3" w:rsidRDefault="00877EC3" w:rsidP="00877EC3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877EC3" w:rsidRDefault="00877EC3" w:rsidP="00877EC3">
      <w:r>
        <w:t xml:space="preserve">       </w:t>
      </w:r>
    </w:p>
    <w:p w:rsidR="00877EC3" w:rsidRDefault="00877EC3" w:rsidP="00877EC3">
      <w:r>
        <w:t xml:space="preserve">       &lt;div class="content"&gt;</w:t>
      </w:r>
    </w:p>
    <w:p w:rsidR="00877EC3" w:rsidRDefault="00877EC3" w:rsidP="00877EC3">
      <w:r>
        <w:t xml:space="preserve">       &lt;p&gt;</w:t>
      </w:r>
      <w:r>
        <w:t>Spaghetti and Meatballs</w:t>
      </w:r>
      <w:r>
        <w:t>&lt;/p&gt;</w:t>
      </w:r>
    </w:p>
    <w:p w:rsidR="00877EC3" w:rsidRDefault="00877EC3" w:rsidP="00877EC3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SpaghettiMeatballs</w:t>
      </w:r>
      <w:r>
        <w:t>.jpg" alt = "</w:t>
      </w:r>
      <w:r>
        <w:t>Spaghetti and Meatballs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877EC3" w:rsidRDefault="00877EC3" w:rsidP="00877EC3">
      <w:r>
        <w:t xml:space="preserve">       </w:t>
      </w:r>
    </w:p>
    <w:p w:rsidR="00877EC3" w:rsidRDefault="00877EC3" w:rsidP="00877EC3">
      <w:r>
        <w:t xml:space="preserve">           &lt;p&gt;Ingredients&lt;/p&gt;</w:t>
      </w:r>
    </w:p>
    <w:p w:rsidR="00877EC3" w:rsidRDefault="00877EC3" w:rsidP="00877EC3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pound lean ground beef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cup fresh bread crumbs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tablespoon dried parsley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tablespoon grated Parmesan cheese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1/4 teaspoon ground black pepper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1/8 teaspoon garlic powder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egg, beaten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3/4 cup chopped onion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5 cloves garlic, minced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1/4 cup olive oil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2 (28 ounce) cans whole peeled tomatoes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2 teaspoons salt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1 (6 ounce) can tomato paste</w:t>
      </w:r>
      <w:r>
        <w:t>&lt;/li&gt;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>3/4 teaspoon dried basil</w:t>
      </w:r>
      <w:r>
        <w:t>&lt;/li&gt;</w:t>
      </w:r>
    </w:p>
    <w:p w:rsidR="00877EC3" w:rsidRDefault="00877EC3" w:rsidP="00877EC3">
      <w:pPr>
        <w:ind w:firstLine="720"/>
      </w:pPr>
      <w:r w:rsidRPr="00877EC3">
        <w:lastRenderedPageBreak/>
        <w:t>&lt;</w:t>
      </w:r>
      <w:proofErr w:type="gramStart"/>
      <w:r w:rsidRPr="00877EC3">
        <w:t>li&gt;</w:t>
      </w:r>
      <w:proofErr w:type="gramEnd"/>
      <w:r w:rsidRPr="00877EC3">
        <w:t>1/2 teaspoon ground black pepper&lt;/li&gt;</w:t>
      </w:r>
    </w:p>
    <w:p w:rsidR="00877EC3" w:rsidRDefault="00877EC3" w:rsidP="00877EC3">
      <w:r>
        <w:t xml:space="preserve">           </w:t>
      </w:r>
    </w:p>
    <w:p w:rsidR="00877EC3" w:rsidRDefault="00877EC3" w:rsidP="00877EC3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877EC3" w:rsidRDefault="00877EC3" w:rsidP="00877EC3">
      <w:r>
        <w:t xml:space="preserve">       </w:t>
      </w:r>
    </w:p>
    <w:p w:rsidR="00877EC3" w:rsidRDefault="00877EC3" w:rsidP="00877EC3">
      <w:r>
        <w:t xml:space="preserve">       &lt;p&gt;Instructions&lt;/p&gt;</w:t>
      </w:r>
    </w:p>
    <w:p w:rsidR="00877EC3" w:rsidRDefault="00877EC3" w:rsidP="00877EC3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77EC3" w:rsidRDefault="00877EC3" w:rsidP="00877EC3">
      <w:r>
        <w:t xml:space="preserve">           &lt;li&gt;</w:t>
      </w:r>
      <w:r w:rsidRPr="00877EC3">
        <w:t xml:space="preserve">In a large bowl, combine ground beef, bread crumbs, parsley, Parmesan, 1/4 teaspoon black </w:t>
      </w:r>
    </w:p>
    <w:p w:rsidR="00877EC3" w:rsidRDefault="00877EC3" w:rsidP="00877EC3">
      <w:pPr>
        <w:ind w:firstLine="720"/>
      </w:pPr>
      <w:proofErr w:type="gramStart"/>
      <w:r w:rsidRPr="00877EC3">
        <w:t>pepper</w:t>
      </w:r>
      <w:proofErr w:type="gramEnd"/>
      <w:r w:rsidRPr="00877EC3">
        <w:t xml:space="preserve">, garlic powder and beaten egg. Mix well and form into 12 balls. Store, covered, in </w:t>
      </w:r>
    </w:p>
    <w:p w:rsidR="00877EC3" w:rsidRDefault="00877EC3" w:rsidP="00877EC3">
      <w:pPr>
        <w:ind w:firstLine="720"/>
      </w:pPr>
      <w:proofErr w:type="gramStart"/>
      <w:r w:rsidRPr="00877EC3">
        <w:t>refrigerator</w:t>
      </w:r>
      <w:proofErr w:type="gramEnd"/>
      <w:r w:rsidRPr="00877EC3">
        <w:t xml:space="preserve"> until needed.</w:t>
      </w:r>
      <w:r>
        <w:t>&lt;/li&gt;</w:t>
      </w:r>
    </w:p>
    <w:p w:rsidR="00877EC3" w:rsidRDefault="00877EC3" w:rsidP="00877EC3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877EC3" w:rsidRDefault="00877EC3" w:rsidP="00877EC3">
      <w:r>
        <w:t xml:space="preserve">           &lt;</w:t>
      </w:r>
      <w:proofErr w:type="gramStart"/>
      <w:r>
        <w:t>li&gt;</w:t>
      </w:r>
      <w:proofErr w:type="gramEnd"/>
      <w:r w:rsidRPr="00877EC3">
        <w:t xml:space="preserve">In a large saucepan over medium heat, </w:t>
      </w:r>
      <w:proofErr w:type="spellStart"/>
      <w:r w:rsidRPr="00877EC3">
        <w:t>saute</w:t>
      </w:r>
      <w:proofErr w:type="spellEnd"/>
      <w:r w:rsidRPr="00877EC3">
        <w:t xml:space="preserve"> onion and garlic in olive oil until onion is </w:t>
      </w:r>
    </w:p>
    <w:p w:rsidR="00877EC3" w:rsidRDefault="00877EC3" w:rsidP="00877EC3">
      <w:pPr>
        <w:ind w:firstLine="720"/>
      </w:pPr>
      <w:proofErr w:type="gramStart"/>
      <w:r w:rsidRPr="00877EC3">
        <w:t>translucent</w:t>
      </w:r>
      <w:proofErr w:type="gramEnd"/>
      <w:r w:rsidRPr="00877EC3">
        <w:t xml:space="preserve">. Stir in tomatoes, salt, sugar and bay leaf. Cover, reduce heat to low, and simmer 90 </w:t>
      </w:r>
    </w:p>
    <w:p w:rsidR="00877EC3" w:rsidRDefault="00877EC3" w:rsidP="00877EC3">
      <w:pPr>
        <w:ind w:firstLine="720"/>
      </w:pPr>
      <w:proofErr w:type="gramStart"/>
      <w:r w:rsidRPr="00877EC3">
        <w:t>minutes</w:t>
      </w:r>
      <w:proofErr w:type="gramEnd"/>
      <w:r w:rsidRPr="00877EC3">
        <w:t xml:space="preserve">. Stir in tomato paste, basil, 1/2 teaspoon pepper and meatballs and simmer 30 minutes </w:t>
      </w:r>
    </w:p>
    <w:p w:rsidR="00877EC3" w:rsidRDefault="00877EC3" w:rsidP="00877EC3">
      <w:pPr>
        <w:ind w:firstLine="720"/>
      </w:pPr>
      <w:proofErr w:type="gramStart"/>
      <w:r w:rsidRPr="00877EC3">
        <w:t>more</w:t>
      </w:r>
      <w:proofErr w:type="gramEnd"/>
      <w:r w:rsidRPr="00877EC3">
        <w:t>. Serve</w:t>
      </w:r>
      <w:proofErr w:type="gramStart"/>
      <w:r w:rsidRPr="00877EC3">
        <w:t>.</w:t>
      </w:r>
      <w:r>
        <w:t>&lt;</w:t>
      </w:r>
      <w:proofErr w:type="gramEnd"/>
      <w:r>
        <w:t>/li&gt;</w:t>
      </w:r>
    </w:p>
    <w:p w:rsidR="00877EC3" w:rsidRDefault="00877EC3" w:rsidP="00877EC3">
      <w:bookmarkStart w:id="0" w:name="_GoBack"/>
      <w:bookmarkEnd w:id="0"/>
      <w:r>
        <w:t xml:space="preserve">           </w:t>
      </w:r>
    </w:p>
    <w:p w:rsidR="00877EC3" w:rsidRDefault="00877EC3" w:rsidP="00877EC3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877EC3" w:rsidRDefault="00877EC3" w:rsidP="00877EC3">
      <w:r>
        <w:t xml:space="preserve">       &lt;/div&gt;</w:t>
      </w:r>
    </w:p>
    <w:p w:rsidR="00877EC3" w:rsidRDefault="00877EC3" w:rsidP="00877EC3"/>
    <w:p w:rsidR="00877EC3" w:rsidRDefault="00877EC3" w:rsidP="00877EC3">
      <w:r>
        <w:t xml:space="preserve">   &lt;/body&gt;</w:t>
      </w:r>
    </w:p>
    <w:p w:rsidR="00877EC3" w:rsidRDefault="00877EC3" w:rsidP="00877EC3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3"/>
    <w:rsid w:val="001F29BE"/>
    <w:rsid w:val="003B7066"/>
    <w:rsid w:val="00874151"/>
    <w:rsid w:val="0087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892B"/>
  <w15:chartTrackingRefBased/>
  <w15:docId w15:val="{A4CDE095-3A37-4540-8BBE-4560209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4C1F78F1</Template>
  <TotalTime>13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2019-04-02T18:57:00Z</dcterms:created>
  <dcterms:modified xsi:type="dcterms:W3CDTF">2019-04-02T19:10:00Z</dcterms:modified>
</cp:coreProperties>
</file>
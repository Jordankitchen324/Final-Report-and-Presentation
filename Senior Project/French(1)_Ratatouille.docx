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9A7" w:rsidRDefault="00D119A7" w:rsidP="00D119A7">
      <w:proofErr w:type="gramStart"/>
      <w:r>
        <w:t>&lt;!DOCTYPE</w:t>
      </w:r>
      <w:proofErr w:type="gramEnd"/>
      <w:r>
        <w:t xml:space="preserve"> html&gt;</w:t>
      </w:r>
    </w:p>
    <w:p w:rsidR="00D119A7" w:rsidRDefault="00D119A7" w:rsidP="00D119A7">
      <w:r>
        <w:t>&lt;</w:t>
      </w:r>
      <w:proofErr w:type="gramStart"/>
      <w:r>
        <w:t>html</w:t>
      </w:r>
      <w:proofErr w:type="gramEnd"/>
      <w:r>
        <w:t>&gt;</w:t>
      </w:r>
    </w:p>
    <w:p w:rsidR="00D119A7" w:rsidRDefault="00D119A7" w:rsidP="00D119A7"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D119A7" w:rsidRDefault="00D119A7" w:rsidP="00D119A7">
      <w:r>
        <w:t xml:space="preserve">      &lt;</w:t>
      </w:r>
      <w:proofErr w:type="gramStart"/>
      <w:r>
        <w:t>title</w:t>
      </w:r>
      <w:proofErr w:type="gramEnd"/>
      <w:r>
        <w:t xml:space="preserve">&gt;    </w:t>
      </w:r>
      <w:r>
        <w:t>Ratatouille</w:t>
      </w:r>
      <w:r>
        <w:t xml:space="preserve"> Recipe       &lt;/title&gt;</w:t>
      </w:r>
    </w:p>
    <w:p w:rsidR="00D119A7" w:rsidRDefault="00D119A7" w:rsidP="00D119A7">
      <w:r>
        <w:t xml:space="preserve">     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D119A7" w:rsidRDefault="00D119A7" w:rsidP="00D119A7">
      <w:r>
        <w:t xml:space="preserve"> 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="Code4Recipes.css"&gt;</w:t>
      </w:r>
    </w:p>
    <w:p w:rsidR="00D119A7" w:rsidRDefault="00D119A7" w:rsidP="00D119A7">
      <w:r>
        <w:t xml:space="preserve">   &lt;/head&gt;</w:t>
      </w:r>
    </w:p>
    <w:p w:rsidR="00D119A7" w:rsidRDefault="00D119A7" w:rsidP="00D119A7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D119A7" w:rsidRDefault="00D119A7" w:rsidP="00D119A7">
      <w:r>
        <w:t xml:space="preserve">       </w:t>
      </w:r>
    </w:p>
    <w:p w:rsidR="00D119A7" w:rsidRDefault="00D119A7" w:rsidP="00D119A7">
      <w:r>
        <w:t xml:space="preserve">       &lt;div class="content"&gt;</w:t>
      </w:r>
    </w:p>
    <w:p w:rsidR="00D119A7" w:rsidRDefault="00D119A7" w:rsidP="00D119A7">
      <w:r>
        <w:t xml:space="preserve">       &lt;p&gt;</w:t>
      </w:r>
      <w:r>
        <w:t>Ratatouille</w:t>
      </w:r>
      <w:r>
        <w:t>&lt;/p&gt;</w:t>
      </w:r>
    </w:p>
    <w:p w:rsidR="00D119A7" w:rsidRDefault="00D119A7" w:rsidP="00D119A7">
      <w:r>
        <w:t xml:space="preserve">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>
        <w:t>Ratatouille</w:t>
      </w:r>
      <w:r>
        <w:t>.jpg" alt = "</w:t>
      </w:r>
      <w:r>
        <w:t>Ratatouille</w:t>
      </w:r>
      <w:r>
        <w:t xml:space="preserve">" style = "width: </w:t>
      </w:r>
      <w:proofErr w:type="gramStart"/>
      <w:r>
        <w:t>100%</w:t>
      </w:r>
      <w:proofErr w:type="gramEnd"/>
      <w:r>
        <w:t>"/&gt;</w:t>
      </w:r>
    </w:p>
    <w:p w:rsidR="00D119A7" w:rsidRDefault="00D119A7" w:rsidP="00D119A7">
      <w:r>
        <w:t xml:space="preserve">       </w:t>
      </w:r>
    </w:p>
    <w:p w:rsidR="00D119A7" w:rsidRDefault="00D119A7" w:rsidP="00D119A7">
      <w:r>
        <w:t xml:space="preserve">           &lt;p&gt;Ingredients&lt;/p&gt;</w:t>
      </w:r>
    </w:p>
    <w:p w:rsidR="00D119A7" w:rsidRDefault="00D119A7" w:rsidP="00D119A7">
      <w:r>
        <w:t xml:space="preserve">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119A7" w:rsidRDefault="00D119A7" w:rsidP="00D119A7">
      <w:r>
        <w:t xml:space="preserve">           &lt;</w:t>
      </w:r>
      <w:proofErr w:type="gramStart"/>
      <w:r>
        <w:t>li&gt;</w:t>
      </w:r>
      <w:proofErr w:type="gramEnd"/>
      <w:r w:rsidRPr="00D119A7">
        <w:t>2 tablespoons olive oil</w:t>
      </w:r>
      <w:r>
        <w:t>&lt;/li&gt;</w:t>
      </w:r>
    </w:p>
    <w:p w:rsidR="00D119A7" w:rsidRDefault="00D119A7" w:rsidP="00D119A7">
      <w:r>
        <w:t xml:space="preserve">           &lt;</w:t>
      </w:r>
      <w:proofErr w:type="gramStart"/>
      <w:r>
        <w:t>li&gt;</w:t>
      </w:r>
      <w:proofErr w:type="gramEnd"/>
      <w:r w:rsidRPr="00D119A7">
        <w:t>3 cloves garlic, minced</w:t>
      </w:r>
      <w:r>
        <w:t>&lt;/li&gt;</w:t>
      </w:r>
    </w:p>
    <w:p w:rsidR="00D119A7" w:rsidRDefault="00D119A7" w:rsidP="00D119A7">
      <w:r>
        <w:t xml:space="preserve">           &lt;</w:t>
      </w:r>
      <w:proofErr w:type="gramStart"/>
      <w:r>
        <w:t>li&gt;</w:t>
      </w:r>
      <w:proofErr w:type="gramEnd"/>
      <w:r w:rsidRPr="00D119A7">
        <w:t>2 teaspoons dried parsley</w:t>
      </w:r>
      <w:r>
        <w:t>&lt;/li&gt;</w:t>
      </w:r>
    </w:p>
    <w:p w:rsidR="00D119A7" w:rsidRDefault="00D119A7" w:rsidP="00D119A7">
      <w:r>
        <w:t xml:space="preserve">           &lt;</w:t>
      </w:r>
      <w:proofErr w:type="gramStart"/>
      <w:r>
        <w:t>li&gt;</w:t>
      </w:r>
      <w:proofErr w:type="gramEnd"/>
      <w:r w:rsidRPr="00D119A7">
        <w:t>1 eggplant, cut into 1/2 inch cubes</w:t>
      </w:r>
      <w:r>
        <w:t>&lt;/li&gt;</w:t>
      </w:r>
    </w:p>
    <w:p w:rsidR="00D119A7" w:rsidRDefault="00D119A7" w:rsidP="00D119A7">
      <w:r>
        <w:t xml:space="preserve">           &lt;</w:t>
      </w:r>
      <w:proofErr w:type="gramStart"/>
      <w:r>
        <w:t>li&gt;</w:t>
      </w:r>
      <w:proofErr w:type="gramEnd"/>
      <w:r w:rsidRPr="00D119A7">
        <w:t>salt to taste</w:t>
      </w:r>
      <w:r>
        <w:t>&lt;/li&gt;</w:t>
      </w:r>
    </w:p>
    <w:p w:rsidR="00D119A7" w:rsidRDefault="00D119A7" w:rsidP="00D119A7">
      <w:r>
        <w:t xml:space="preserve">           &lt;</w:t>
      </w:r>
      <w:proofErr w:type="gramStart"/>
      <w:r>
        <w:t>li&gt;</w:t>
      </w:r>
      <w:proofErr w:type="gramEnd"/>
      <w:r w:rsidRPr="00D119A7">
        <w:t>1 cup grated Parmesan cheese</w:t>
      </w:r>
      <w:r>
        <w:t>&lt;/li&gt;</w:t>
      </w:r>
    </w:p>
    <w:p w:rsidR="00D119A7" w:rsidRDefault="00D119A7" w:rsidP="00D119A7">
      <w:r>
        <w:t xml:space="preserve">           &lt;</w:t>
      </w:r>
      <w:proofErr w:type="gramStart"/>
      <w:r>
        <w:t>li&gt;</w:t>
      </w:r>
      <w:proofErr w:type="gramEnd"/>
      <w:r w:rsidRPr="00D119A7">
        <w:t>2 zucchini, sliced</w:t>
      </w:r>
      <w:r>
        <w:t>&lt;/li&gt;</w:t>
      </w:r>
    </w:p>
    <w:p w:rsidR="00D119A7" w:rsidRDefault="00D119A7" w:rsidP="00D119A7">
      <w:r>
        <w:t xml:space="preserve">           &lt;</w:t>
      </w:r>
      <w:proofErr w:type="gramStart"/>
      <w:r>
        <w:t>li&gt;</w:t>
      </w:r>
      <w:proofErr w:type="gramEnd"/>
      <w:r w:rsidRPr="00D119A7">
        <w:t>1 large onion, sliced into rings</w:t>
      </w:r>
      <w:r>
        <w:t>&lt;/li&gt;</w:t>
      </w:r>
    </w:p>
    <w:p w:rsidR="00D119A7" w:rsidRDefault="00D119A7" w:rsidP="00D119A7">
      <w:r>
        <w:t xml:space="preserve">           &lt;</w:t>
      </w:r>
      <w:proofErr w:type="gramStart"/>
      <w:r>
        <w:t>li&gt;</w:t>
      </w:r>
      <w:proofErr w:type="gramEnd"/>
      <w:r w:rsidRPr="00D119A7">
        <w:t>2 cups sliced fresh mushrooms</w:t>
      </w:r>
      <w:r>
        <w:t>&lt;/li&gt;</w:t>
      </w:r>
    </w:p>
    <w:p w:rsidR="00D119A7" w:rsidRDefault="00D119A7" w:rsidP="00D119A7">
      <w:r>
        <w:t xml:space="preserve">           &lt;</w:t>
      </w:r>
      <w:proofErr w:type="gramStart"/>
      <w:r>
        <w:t>li&gt;</w:t>
      </w:r>
      <w:proofErr w:type="gramEnd"/>
      <w:r w:rsidRPr="00D119A7">
        <w:t>1 green bell pepper, sliced</w:t>
      </w:r>
      <w:r>
        <w:t>&lt;/li&gt;</w:t>
      </w:r>
    </w:p>
    <w:p w:rsidR="00D119A7" w:rsidRDefault="00D119A7" w:rsidP="00D119A7">
      <w:r>
        <w:t xml:space="preserve">           &lt;</w:t>
      </w:r>
      <w:proofErr w:type="gramStart"/>
      <w:r>
        <w:t>li&gt;</w:t>
      </w:r>
      <w:proofErr w:type="gramEnd"/>
      <w:r w:rsidRPr="00D119A7">
        <w:t>2 large tomatoes, chopped</w:t>
      </w:r>
      <w:r>
        <w:t>&lt;/li&gt;</w:t>
      </w:r>
    </w:p>
    <w:p w:rsidR="00D119A7" w:rsidRDefault="00D119A7" w:rsidP="00D119A7">
      <w:r>
        <w:t xml:space="preserve">           </w:t>
      </w:r>
    </w:p>
    <w:p w:rsidR="00D119A7" w:rsidRDefault="00D119A7" w:rsidP="00D119A7">
      <w:r>
        <w:t xml:space="preserve">           </w:t>
      </w:r>
    </w:p>
    <w:p w:rsidR="00D119A7" w:rsidRDefault="00D119A7" w:rsidP="00D119A7">
      <w:r>
        <w:t xml:space="preserve">       &lt;/</w:t>
      </w:r>
      <w:proofErr w:type="spellStart"/>
      <w:r>
        <w:t>ul</w:t>
      </w:r>
      <w:proofErr w:type="spellEnd"/>
      <w:r>
        <w:t>&gt;</w:t>
      </w:r>
    </w:p>
    <w:p w:rsidR="00D119A7" w:rsidRDefault="00D119A7" w:rsidP="00D119A7">
      <w:r>
        <w:lastRenderedPageBreak/>
        <w:t xml:space="preserve">       </w:t>
      </w:r>
    </w:p>
    <w:p w:rsidR="00D119A7" w:rsidRDefault="00D119A7" w:rsidP="00D119A7">
      <w:r>
        <w:t xml:space="preserve">       &lt;p&gt;Instructions&lt;/p&gt;</w:t>
      </w:r>
    </w:p>
    <w:p w:rsidR="00D119A7" w:rsidRDefault="00D119A7" w:rsidP="00D119A7">
      <w:r>
        <w:t xml:space="preserve">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D119A7" w:rsidRDefault="00D119A7" w:rsidP="00D119A7">
      <w:r>
        <w:t xml:space="preserve">           &lt;</w:t>
      </w:r>
      <w:proofErr w:type="gramStart"/>
      <w:r>
        <w:t>li&gt;</w:t>
      </w:r>
      <w:proofErr w:type="gramEnd"/>
      <w:r w:rsidRPr="00D119A7">
        <w:t xml:space="preserve">Preheat oven to 350 degrees F (175 degrees C). Coat bottom and sides of a 1 1/2 quart </w:t>
      </w:r>
    </w:p>
    <w:p w:rsidR="00D119A7" w:rsidRDefault="00D119A7" w:rsidP="00D119A7">
      <w:pPr>
        <w:ind w:firstLine="720"/>
      </w:pPr>
      <w:proofErr w:type="gramStart"/>
      <w:r w:rsidRPr="00D119A7">
        <w:t>casserole</w:t>
      </w:r>
      <w:proofErr w:type="gramEnd"/>
      <w:r w:rsidRPr="00D119A7">
        <w:t xml:space="preserve"> dish with 1 tablespoon olive oil.</w:t>
      </w:r>
      <w:r>
        <w:t>&lt;/li&gt;</w:t>
      </w:r>
    </w:p>
    <w:p w:rsidR="00D119A7" w:rsidRDefault="00D119A7" w:rsidP="00D119A7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D119A7" w:rsidRDefault="00D119A7" w:rsidP="00D119A7">
      <w:r>
        <w:t xml:space="preserve">           &lt;</w:t>
      </w:r>
      <w:proofErr w:type="gramStart"/>
      <w:r>
        <w:t>li&gt;</w:t>
      </w:r>
      <w:proofErr w:type="gramEnd"/>
      <w:r w:rsidRPr="00D119A7">
        <w:t xml:space="preserve">Heat remaining 1 tablespoon olive oil in a medium skillet over medium heat. Cook and stir </w:t>
      </w:r>
    </w:p>
    <w:p w:rsidR="00D119A7" w:rsidRDefault="00D119A7" w:rsidP="00D119A7">
      <w:pPr>
        <w:ind w:firstLine="720"/>
      </w:pPr>
      <w:proofErr w:type="gramStart"/>
      <w:r w:rsidRPr="00D119A7">
        <w:t>garlic</w:t>
      </w:r>
      <w:proofErr w:type="gramEnd"/>
      <w:r w:rsidRPr="00D119A7">
        <w:t xml:space="preserve"> until lightly browned. Mix in parsley and eggplant. Cook and stir until eggplant is soft, </w:t>
      </w:r>
    </w:p>
    <w:p w:rsidR="00D119A7" w:rsidRDefault="00D119A7" w:rsidP="00D119A7">
      <w:pPr>
        <w:ind w:firstLine="720"/>
      </w:pPr>
      <w:proofErr w:type="gramStart"/>
      <w:r w:rsidRPr="00D119A7">
        <w:t>about</w:t>
      </w:r>
      <w:proofErr w:type="gramEnd"/>
      <w:r w:rsidRPr="00D119A7">
        <w:t xml:space="preserve"> 10 minutes. Season with salt to taste</w:t>
      </w:r>
      <w:proofErr w:type="gramStart"/>
      <w:r w:rsidRPr="00D119A7">
        <w:t>.</w:t>
      </w:r>
      <w:r>
        <w:t>&lt;</w:t>
      </w:r>
      <w:proofErr w:type="gramEnd"/>
      <w:r>
        <w:t>/li&gt;</w:t>
      </w:r>
    </w:p>
    <w:p w:rsidR="00D119A7" w:rsidRDefault="00D119A7" w:rsidP="00D119A7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D119A7" w:rsidRDefault="00D119A7" w:rsidP="00D119A7">
      <w:r>
        <w:t xml:space="preserve">           &lt;</w:t>
      </w:r>
      <w:proofErr w:type="gramStart"/>
      <w:r>
        <w:t>li&gt;</w:t>
      </w:r>
      <w:proofErr w:type="gramEnd"/>
      <w:r w:rsidRPr="00D119A7">
        <w:t xml:space="preserve">Spread eggplant mixture evenly across bottom of prepared casserole dish. Sprinkle with a few </w:t>
      </w:r>
    </w:p>
    <w:p w:rsidR="00D119A7" w:rsidRDefault="00D119A7" w:rsidP="00D119A7">
      <w:pPr>
        <w:ind w:firstLine="720"/>
      </w:pPr>
      <w:proofErr w:type="gramStart"/>
      <w:r w:rsidRPr="00D119A7">
        <w:t>tablespoons</w:t>
      </w:r>
      <w:proofErr w:type="gramEnd"/>
      <w:r w:rsidRPr="00D119A7">
        <w:t xml:space="preserve"> of Parmesan cheese. Spread zucchini in an even layer over top. Lightly salt and </w:t>
      </w:r>
    </w:p>
    <w:p w:rsidR="00D119A7" w:rsidRDefault="00D119A7" w:rsidP="00D119A7">
      <w:pPr>
        <w:ind w:firstLine="720"/>
      </w:pPr>
      <w:proofErr w:type="gramStart"/>
      <w:r w:rsidRPr="00D119A7">
        <w:t>sprinkle</w:t>
      </w:r>
      <w:proofErr w:type="gramEnd"/>
      <w:r w:rsidRPr="00D119A7">
        <w:t xml:space="preserve"> with a little more cheese. Continue layering in this fashion, with onion, mushrooms, </w:t>
      </w:r>
      <w:proofErr w:type="gramStart"/>
      <w:r w:rsidRPr="00D119A7">
        <w:t>bell</w:t>
      </w:r>
      <w:proofErr w:type="gramEnd"/>
      <w:r w:rsidRPr="00D119A7">
        <w:t xml:space="preserve"> </w:t>
      </w:r>
    </w:p>
    <w:p w:rsidR="00D119A7" w:rsidRDefault="00D119A7" w:rsidP="00D119A7">
      <w:pPr>
        <w:ind w:firstLine="720"/>
      </w:pPr>
      <w:proofErr w:type="gramStart"/>
      <w:r w:rsidRPr="00D119A7">
        <w:t>pepper</w:t>
      </w:r>
      <w:proofErr w:type="gramEnd"/>
      <w:r w:rsidRPr="00D119A7">
        <w:t>, and tomatoes, covering each layer with a sprinkling of salt and cheese.</w:t>
      </w:r>
      <w:r>
        <w:t>&lt;/li&gt;</w:t>
      </w:r>
    </w:p>
    <w:p w:rsidR="00D119A7" w:rsidRDefault="00D119A7" w:rsidP="00ED62E2">
      <w:r>
        <w:t xml:space="preserve">           </w:t>
      </w:r>
      <w:bookmarkStart w:id="0" w:name="_GoBack"/>
      <w:bookmarkEnd w:id="0"/>
    </w:p>
    <w:p w:rsidR="00D119A7" w:rsidRDefault="00D119A7" w:rsidP="00D119A7">
      <w:r>
        <w:t xml:space="preserve">           </w:t>
      </w:r>
    </w:p>
    <w:p w:rsidR="00D119A7" w:rsidRDefault="00D119A7" w:rsidP="00D119A7">
      <w:r>
        <w:t xml:space="preserve">       &lt;/</w:t>
      </w:r>
      <w:proofErr w:type="spellStart"/>
      <w:r>
        <w:t>ol</w:t>
      </w:r>
      <w:proofErr w:type="spellEnd"/>
      <w:r>
        <w:t>&gt;</w:t>
      </w:r>
    </w:p>
    <w:p w:rsidR="00D119A7" w:rsidRDefault="00D119A7" w:rsidP="00D119A7">
      <w:r>
        <w:t xml:space="preserve">       &lt;/div&gt;</w:t>
      </w:r>
    </w:p>
    <w:p w:rsidR="00D119A7" w:rsidRDefault="00D119A7" w:rsidP="00D119A7"/>
    <w:p w:rsidR="00D119A7" w:rsidRDefault="00D119A7" w:rsidP="00D119A7">
      <w:r>
        <w:t xml:space="preserve">   &lt;/body&gt;</w:t>
      </w:r>
    </w:p>
    <w:p w:rsidR="00D119A7" w:rsidRDefault="00D119A7" w:rsidP="00D119A7">
      <w:r>
        <w:t>&lt;/html&gt;</w:t>
      </w:r>
    </w:p>
    <w:p w:rsidR="00874151" w:rsidRDefault="00874151"/>
    <w:sectPr w:rsidR="0087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9A7"/>
    <w:rsid w:val="001F29BE"/>
    <w:rsid w:val="003B7066"/>
    <w:rsid w:val="00874151"/>
    <w:rsid w:val="00D119A7"/>
    <w:rsid w:val="00ED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982A"/>
  <w15:chartTrackingRefBased/>
  <w15:docId w15:val="{384C3A38-5F35-4616-9E1B-CCD2DBF8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3C9E3A6F</Template>
  <TotalTime>13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dtroyer</dc:creator>
  <cp:keywords/>
  <dc:description/>
  <cp:lastModifiedBy>dtroyer</cp:lastModifiedBy>
  <cp:revision>1</cp:revision>
  <dcterms:created xsi:type="dcterms:W3CDTF">2019-04-02T19:13:00Z</dcterms:created>
  <dcterms:modified xsi:type="dcterms:W3CDTF">2019-04-02T19:26:00Z</dcterms:modified>
</cp:coreProperties>
</file>
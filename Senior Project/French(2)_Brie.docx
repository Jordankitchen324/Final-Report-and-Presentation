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D1" w:rsidRDefault="00B111D1" w:rsidP="00B111D1">
      <w:proofErr w:type="gramStart"/>
      <w:r>
        <w:t>&lt;!DOCTYPE</w:t>
      </w:r>
      <w:proofErr w:type="gramEnd"/>
      <w:r>
        <w:t xml:space="preserve"> html&gt;</w:t>
      </w:r>
    </w:p>
    <w:p w:rsidR="00B111D1" w:rsidRDefault="00B111D1" w:rsidP="00B111D1">
      <w:r>
        <w:t>&lt;</w:t>
      </w:r>
      <w:proofErr w:type="gramStart"/>
      <w:r>
        <w:t>html</w:t>
      </w:r>
      <w:proofErr w:type="gramEnd"/>
      <w:r>
        <w:t>&gt;</w:t>
      </w:r>
    </w:p>
    <w:p w:rsidR="00B111D1" w:rsidRDefault="00B111D1" w:rsidP="00B111D1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B111D1" w:rsidRDefault="00B111D1" w:rsidP="00B111D1">
      <w:r>
        <w:t xml:space="preserve">      &lt;</w:t>
      </w:r>
      <w:proofErr w:type="gramStart"/>
      <w:r>
        <w:t>title</w:t>
      </w:r>
      <w:proofErr w:type="gramEnd"/>
      <w:r>
        <w:t xml:space="preserve">&gt;    </w:t>
      </w:r>
      <w:r>
        <w:t xml:space="preserve">Brie </w:t>
      </w:r>
      <w:proofErr w:type="spellStart"/>
      <w:r>
        <w:t>En</w:t>
      </w:r>
      <w:proofErr w:type="spellEnd"/>
      <w:r>
        <w:t xml:space="preserve"> Croute</w:t>
      </w:r>
      <w:r>
        <w:t xml:space="preserve"> Recipe       &lt;/title&gt;</w:t>
      </w:r>
    </w:p>
    <w:p w:rsidR="00B111D1" w:rsidRDefault="00B111D1" w:rsidP="00B111D1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111D1" w:rsidRDefault="00B111D1" w:rsidP="00B111D1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B111D1" w:rsidRDefault="00B111D1" w:rsidP="00B111D1">
      <w:r>
        <w:t xml:space="preserve">   &lt;/head&gt;</w:t>
      </w:r>
    </w:p>
    <w:p w:rsidR="00B111D1" w:rsidRDefault="00B111D1" w:rsidP="00B111D1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B111D1" w:rsidRDefault="00B111D1" w:rsidP="00B111D1">
      <w:r>
        <w:t xml:space="preserve">       </w:t>
      </w:r>
    </w:p>
    <w:p w:rsidR="00B111D1" w:rsidRDefault="00B111D1" w:rsidP="00B111D1">
      <w:r>
        <w:t xml:space="preserve">       &lt;div class="content"&gt;</w:t>
      </w:r>
    </w:p>
    <w:p w:rsidR="00B111D1" w:rsidRDefault="00B111D1" w:rsidP="00B111D1">
      <w:r>
        <w:t xml:space="preserve">       &lt;p&gt;</w:t>
      </w:r>
      <w:r>
        <w:t xml:space="preserve">Brie </w:t>
      </w:r>
      <w:proofErr w:type="spellStart"/>
      <w:r>
        <w:t>En</w:t>
      </w:r>
      <w:proofErr w:type="spellEnd"/>
      <w:r>
        <w:t xml:space="preserve"> Croute</w:t>
      </w:r>
      <w:r>
        <w:t>&lt;/p&gt;</w:t>
      </w:r>
    </w:p>
    <w:p w:rsidR="00B111D1" w:rsidRDefault="00B111D1" w:rsidP="00B111D1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>BrieEnCroute</w:t>
      </w:r>
      <w:r>
        <w:t>.jpg" alt = "</w:t>
      </w:r>
      <w:r>
        <w:t xml:space="preserve">Brie </w:t>
      </w:r>
      <w:proofErr w:type="spellStart"/>
      <w:r>
        <w:t>En</w:t>
      </w:r>
      <w:proofErr w:type="spellEnd"/>
      <w:r>
        <w:t xml:space="preserve"> Croute</w:t>
      </w:r>
      <w:r>
        <w:t xml:space="preserve">" style = "width: </w:t>
      </w:r>
      <w:proofErr w:type="gramStart"/>
      <w:r>
        <w:t>100%</w:t>
      </w:r>
      <w:proofErr w:type="gramEnd"/>
      <w:r>
        <w:t>"/&gt;</w:t>
      </w:r>
    </w:p>
    <w:p w:rsidR="00B111D1" w:rsidRDefault="00B111D1" w:rsidP="00B111D1">
      <w:r>
        <w:t xml:space="preserve">       </w:t>
      </w:r>
    </w:p>
    <w:p w:rsidR="00B111D1" w:rsidRDefault="00B111D1" w:rsidP="00B111D1">
      <w:r>
        <w:t xml:space="preserve">           &lt;p&gt;Ingredients&lt;/p&gt;</w:t>
      </w:r>
    </w:p>
    <w:p w:rsidR="00B111D1" w:rsidRDefault="00B111D1" w:rsidP="00B111D1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 sheet frozen puff pastry, pre-packaged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 tablespoon unsalted butter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1/2 cup walnuts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1/8 teaspoon ground cinnamon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 (8-ounce) wheel Brie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1/4 cup brown sugar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1 egg, beaten</w:t>
      </w:r>
      <w:r>
        <w:t>&lt;/li&gt;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>Crackers, for serving</w:t>
      </w:r>
      <w:r>
        <w:t>&lt;/li&gt;</w:t>
      </w:r>
    </w:p>
    <w:p w:rsidR="00B111D1" w:rsidRDefault="00B111D1" w:rsidP="00B111D1">
      <w:r>
        <w:t xml:space="preserve">           </w:t>
      </w:r>
    </w:p>
    <w:p w:rsidR="00B111D1" w:rsidRDefault="00B111D1" w:rsidP="00B111D1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B111D1" w:rsidRDefault="00B111D1" w:rsidP="00B111D1">
      <w:r>
        <w:t xml:space="preserve">       </w:t>
      </w:r>
    </w:p>
    <w:p w:rsidR="00B111D1" w:rsidRDefault="00B111D1" w:rsidP="00B111D1">
      <w:r>
        <w:t xml:space="preserve">       &lt;p&gt;Instructions&lt;/p&gt;</w:t>
      </w:r>
    </w:p>
    <w:p w:rsidR="00B111D1" w:rsidRDefault="00B111D1" w:rsidP="00B111D1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111D1" w:rsidRDefault="00B111D1" w:rsidP="00B111D1">
      <w:r>
        <w:lastRenderedPageBreak/>
        <w:t xml:space="preserve">           &lt;</w:t>
      </w:r>
      <w:proofErr w:type="gramStart"/>
      <w:r>
        <w:t>li&gt;</w:t>
      </w:r>
      <w:proofErr w:type="gramEnd"/>
      <w:r>
        <w:t xml:space="preserve">Start by </w:t>
      </w:r>
      <w:r w:rsidRPr="00B111D1">
        <w:t>Preheat oven to 375 degrees F.</w:t>
      </w:r>
      <w:r>
        <w:t xml:space="preserve"> </w:t>
      </w:r>
      <w:r w:rsidRPr="00B111D1">
        <w:t xml:space="preserve">Defrost puff pastry for approximately 15 to 20 minutes </w:t>
      </w:r>
    </w:p>
    <w:p w:rsidR="00B111D1" w:rsidRDefault="00B111D1" w:rsidP="00B111D1">
      <w:pPr>
        <w:ind w:firstLine="720"/>
      </w:pPr>
      <w:proofErr w:type="gramStart"/>
      <w:r w:rsidRPr="00B111D1">
        <w:t>and</w:t>
      </w:r>
      <w:proofErr w:type="gramEnd"/>
      <w:r w:rsidRPr="00B111D1">
        <w:t xml:space="preserve"> unfold.</w:t>
      </w:r>
      <w:r>
        <w:t>&lt;</w:t>
      </w:r>
      <w:r>
        <w:t>li&gt;</w:t>
      </w:r>
    </w:p>
    <w:p w:rsidR="00B111D1" w:rsidRDefault="00B111D1" w:rsidP="00B111D1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 xml:space="preserve">In a saucepan, melt the butter over medium heat. </w:t>
      </w:r>
      <w:proofErr w:type="spellStart"/>
      <w:r w:rsidRPr="00B111D1">
        <w:t>Saute</w:t>
      </w:r>
      <w:proofErr w:type="spellEnd"/>
      <w:r w:rsidRPr="00B111D1">
        <w:t xml:space="preserve"> the walnuts in the butter until golden </w:t>
      </w:r>
    </w:p>
    <w:p w:rsidR="00B111D1" w:rsidRDefault="00B111D1" w:rsidP="00B111D1">
      <w:pPr>
        <w:ind w:firstLine="720"/>
      </w:pPr>
      <w:proofErr w:type="gramStart"/>
      <w:r w:rsidRPr="00B111D1">
        <w:t>brown</w:t>
      </w:r>
      <w:proofErr w:type="gramEnd"/>
      <w:r w:rsidRPr="00B111D1">
        <w:t xml:space="preserve">, approximately 5 minutes. Add the cinnamon and stir until walnuts </w:t>
      </w:r>
      <w:proofErr w:type="gramStart"/>
      <w:r w:rsidRPr="00B111D1">
        <w:t>are coated</w:t>
      </w:r>
      <w:proofErr w:type="gramEnd"/>
      <w:r w:rsidRPr="00B111D1">
        <w:t xml:space="preserve"> well. Place </w:t>
      </w:r>
    </w:p>
    <w:p w:rsidR="00B111D1" w:rsidRDefault="00B111D1" w:rsidP="00B111D1">
      <w:pPr>
        <w:ind w:firstLine="720"/>
      </w:pPr>
      <w:proofErr w:type="gramStart"/>
      <w:r w:rsidRPr="00B111D1">
        <w:t>the</w:t>
      </w:r>
      <w:proofErr w:type="gramEnd"/>
      <w:r w:rsidRPr="00B111D1">
        <w:t xml:space="preserve"> walnut mixture on top of the Brie and sprinkle the brown sugar over the mixture. Lay the </w:t>
      </w:r>
    </w:p>
    <w:p w:rsidR="00B111D1" w:rsidRDefault="00B111D1" w:rsidP="00B111D1">
      <w:pPr>
        <w:ind w:firstLine="720"/>
      </w:pPr>
      <w:proofErr w:type="gramStart"/>
      <w:r w:rsidRPr="00B111D1">
        <w:t>puff</w:t>
      </w:r>
      <w:proofErr w:type="gramEnd"/>
      <w:r w:rsidRPr="00B111D1">
        <w:t xml:space="preserve"> pastry out on a flat surface</w:t>
      </w:r>
      <w:r>
        <w:t>.&lt;/li&gt;</w:t>
      </w:r>
    </w:p>
    <w:p w:rsidR="00B111D1" w:rsidRDefault="00B111D1" w:rsidP="00B111D1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 xml:space="preserve">Place the brie in the center of the pastry. Gather up the edges of the pastry, pressing around </w:t>
      </w:r>
    </w:p>
    <w:p w:rsidR="00B111D1" w:rsidRDefault="00B111D1" w:rsidP="00B111D1">
      <w:pPr>
        <w:ind w:firstLine="720"/>
      </w:pPr>
      <w:proofErr w:type="gramStart"/>
      <w:r w:rsidRPr="00B111D1">
        <w:t>the</w:t>
      </w:r>
      <w:proofErr w:type="gramEnd"/>
      <w:r w:rsidRPr="00B111D1">
        <w:t xml:space="preserve"> brie and gather at the top. Gently squeeze together the excess dough and tie together with </w:t>
      </w:r>
    </w:p>
    <w:p w:rsidR="00B111D1" w:rsidRDefault="00B111D1" w:rsidP="00B111D1">
      <w:pPr>
        <w:ind w:firstLine="720"/>
      </w:pPr>
      <w:proofErr w:type="gramStart"/>
      <w:r w:rsidRPr="00B111D1">
        <w:t>a</w:t>
      </w:r>
      <w:proofErr w:type="gramEnd"/>
      <w:r w:rsidRPr="00B111D1">
        <w:t xml:space="preserve"> piece of kitchen twine. Brush the beaten egg over top and side of Brie. Place Brie on a cookie </w:t>
      </w:r>
    </w:p>
    <w:p w:rsidR="00B111D1" w:rsidRDefault="00B111D1" w:rsidP="00B111D1">
      <w:pPr>
        <w:ind w:firstLine="720"/>
      </w:pPr>
      <w:proofErr w:type="gramStart"/>
      <w:r w:rsidRPr="00B111D1">
        <w:t>sheet</w:t>
      </w:r>
      <w:proofErr w:type="gramEnd"/>
      <w:r w:rsidRPr="00B111D1">
        <w:t xml:space="preserve"> and bake for 20 minutes until pastry is golden brown.</w:t>
      </w:r>
      <w:r>
        <w:t>&lt;/li&gt;</w:t>
      </w:r>
    </w:p>
    <w:p w:rsidR="00B111D1" w:rsidRDefault="00B111D1" w:rsidP="00B111D1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B111D1" w:rsidRDefault="00B111D1" w:rsidP="00B111D1">
      <w:r>
        <w:t xml:space="preserve">           &lt;</w:t>
      </w:r>
      <w:proofErr w:type="gramStart"/>
      <w:r>
        <w:t>li&gt;</w:t>
      </w:r>
      <w:proofErr w:type="gramEnd"/>
      <w:r w:rsidRPr="00B111D1">
        <w:t xml:space="preserve">Serve with crackers. To give a special look, cut extra pastry into heart or flower shapes and </w:t>
      </w:r>
    </w:p>
    <w:p w:rsidR="00B111D1" w:rsidRDefault="00B111D1" w:rsidP="00B111D1">
      <w:pPr>
        <w:ind w:firstLine="720"/>
      </w:pPr>
      <w:proofErr w:type="gramStart"/>
      <w:r w:rsidRPr="00B111D1">
        <w:t>bake</w:t>
      </w:r>
      <w:proofErr w:type="gramEnd"/>
      <w:r w:rsidRPr="00B111D1">
        <w:t xml:space="preserve"> until golden.</w:t>
      </w:r>
      <w:r>
        <w:t xml:space="preserve"> </w:t>
      </w:r>
      <w:r>
        <w:t>&lt;/li&gt;</w:t>
      </w:r>
    </w:p>
    <w:p w:rsidR="00B111D1" w:rsidRDefault="00B111D1" w:rsidP="00B111D1">
      <w:r>
        <w:t xml:space="preserve">  </w:t>
      </w:r>
      <w:bookmarkStart w:id="0" w:name="_GoBack"/>
      <w:bookmarkEnd w:id="0"/>
      <w:r>
        <w:t xml:space="preserve">         </w:t>
      </w:r>
    </w:p>
    <w:p w:rsidR="00B111D1" w:rsidRDefault="00B111D1" w:rsidP="00B111D1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B111D1" w:rsidRDefault="00B111D1" w:rsidP="00B111D1">
      <w:r>
        <w:t xml:space="preserve">       &lt;/div&gt;</w:t>
      </w:r>
    </w:p>
    <w:p w:rsidR="00B111D1" w:rsidRDefault="00B111D1" w:rsidP="00B111D1"/>
    <w:p w:rsidR="00B111D1" w:rsidRDefault="00B111D1" w:rsidP="00B111D1">
      <w:r>
        <w:t xml:space="preserve">   &lt;/body&gt;</w:t>
      </w:r>
    </w:p>
    <w:p w:rsidR="00B111D1" w:rsidRDefault="00B111D1" w:rsidP="00B111D1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D1"/>
    <w:rsid w:val="001F29BE"/>
    <w:rsid w:val="003B7066"/>
    <w:rsid w:val="00874151"/>
    <w:rsid w:val="00B1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8F5A"/>
  <w15:chartTrackingRefBased/>
  <w15:docId w15:val="{9E1EFA6C-D020-451B-A4C6-7BE10C9B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45831D31</Template>
  <TotalTime>7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2019-04-02T19:35:00Z</dcterms:created>
  <dcterms:modified xsi:type="dcterms:W3CDTF">2019-04-02T19:42:00Z</dcterms:modified>
</cp:coreProperties>
</file>